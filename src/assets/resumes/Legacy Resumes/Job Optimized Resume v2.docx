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0A91" w14:textId="6BB31375" w:rsidR="00C067C5" w:rsidRPr="00614230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614230">
        <w:rPr>
          <w:rFonts w:ascii="Times New Roman" w:hAnsi="Times New Roman" w:cs="Times New Roman"/>
          <w:color w:val="000000" w:themeColor="text1"/>
          <w:sz w:val="34"/>
          <w:szCs w:val="34"/>
        </w:rPr>
        <w:t>Krushay Bhavsar</w:t>
      </w:r>
    </w:p>
    <w:tbl>
      <w:tblPr>
        <w:tblStyle w:val="ResumeTable"/>
        <w:tblW w:w="6399" w:type="pct"/>
        <w:tblInd w:w="-1800" w:type="dxa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14230" w:rsidRPr="00614230" w14:paraId="1B7706F2" w14:textId="77777777" w:rsidTr="00DD1D35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177A340A" w14:textId="691AA65C" w:rsidR="00E47D0C" w:rsidRPr="00614230" w:rsidRDefault="004F08E9" w:rsidP="00912B39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292 Grace Avenue</w:t>
            </w:r>
            <w:r w:rsidR="007D7D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Secaucus</w:t>
            </w:r>
            <w:r w:rsidR="000F6D5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NJ 07094</w:t>
            </w:r>
            <w:r w:rsidR="00260D3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| 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(201) 375-5770</w:t>
            </w:r>
            <w:r w:rsidR="00260D3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| </w:t>
            </w:r>
            <w:hyperlink r:id="rId10" w:history="1">
              <w:r w:rsidR="00443192" w:rsidRPr="00614230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krushaybhavsar@gmail.com</w:t>
              </w:r>
            </w:hyperlink>
          </w:p>
          <w:p w14:paraId="4D3C402E" w14:textId="1A3FF5B5" w:rsidR="00443192" w:rsidRPr="00614230" w:rsidRDefault="00215612" w:rsidP="00912B39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Portfolio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1" w:history="1">
              <w:r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krushaybhavsar.com</w:t>
              </w:r>
            </w:hyperlink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0C0B1C"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LinkedIn</w:t>
            </w:r>
            <w:r w:rsidR="000C0B1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2" w:history="1">
              <w:r w:rsidR="00CF29F0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linkedin.com/in/</w:t>
              </w:r>
              <w:proofErr w:type="spellStart"/>
              <w:r w:rsidR="00CF29F0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</w:t>
              </w:r>
              <w:proofErr w:type="spellEnd"/>
            </w:hyperlink>
            <w:r w:rsidR="00CF29F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DD43B7" w:rsidRP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GitHub</w:t>
            </w:r>
            <w:r w:rsidR="00DD43B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: </w:t>
            </w:r>
            <w:hyperlink r:id="rId13" w:history="1">
              <w:r w:rsidR="00DD43B7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github.com/</w:t>
              </w:r>
              <w:proofErr w:type="spellStart"/>
              <w:r w:rsidR="00DD43B7"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14230" w:rsidRDefault="001C0658" w:rsidP="00997CC2">
      <w:pPr>
        <w:pStyle w:val="Heading1"/>
        <w:spacing w:before="60"/>
        <w:ind w:left="-547" w:right="-738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EDUCATION</w:t>
      </w:r>
    </w:p>
    <w:tbl>
      <w:tblPr>
        <w:tblStyle w:val="ResumeTable"/>
        <w:tblW w:w="6944" w:type="pct"/>
        <w:tblInd w:w="-2160" w:type="dxa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14230" w:rsidRPr="00614230" w14:paraId="31F87311" w14:textId="77777777" w:rsidTr="00DD1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2"/>
          <w:tblHeader/>
        </w:trPr>
        <w:tc>
          <w:tcPr>
            <w:tcW w:w="5000" w:type="pct"/>
          </w:tcPr>
          <w:p w14:paraId="596AA6BC" w14:textId="4097B2CB" w:rsidR="00042F60" w:rsidRPr="00614230" w:rsidRDefault="00042F60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Georgia Institute of Technology</w:t>
            </w:r>
            <w:r w:rsidR="003A0196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="00255E7F"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</w:t>
            </w:r>
            <w:r w:rsid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255E7F"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</w:t>
            </w:r>
            <w:r w:rsid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255E7F" w:rsidRPr="003A0196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in Computer Science</w:t>
            </w:r>
            <w:r w:rsidR="00C40E7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</w:t>
            </w:r>
            <w:r w:rsidR="00190A31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3D4B09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</w:t>
            </w:r>
            <w:r w:rsidR="00F053D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053D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</w:t>
            </w:r>
            <w:r w:rsidR="00F4142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41420" w:rsidRPr="00F414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</w:t>
            </w:r>
            <w:r w:rsidR="00F414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F414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May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F414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  <w:p w14:paraId="3D2B5EE1" w14:textId="18EE8982" w:rsidR="00042F60" w:rsidRPr="00042F60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Relevant Coursework</w:t>
            </w:r>
            <w:r w:rsidR="0056553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: 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Introduction to Object Oriented Programming (CS 1331), Linear </w:t>
            </w:r>
            <w:r w:rsidR="00F053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Algebra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(MATH 1554)</w:t>
            </w:r>
          </w:p>
          <w:p w14:paraId="6CC877AD" w14:textId="238798BE" w:rsidR="00042F60" w:rsidRPr="00042F60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Clubs and Activities: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Startup Exchange, Venture Capital Club, CREATE-X, </w:t>
            </w:r>
            <w:proofErr w:type="spellStart"/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HexLabs</w:t>
            </w:r>
            <w:proofErr w:type="spellEnd"/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C40E7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GreyHat</w:t>
            </w:r>
            <w:proofErr w:type="spellEnd"/>
            <w:r w:rsidR="00C40E7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Club, </w:t>
            </w:r>
            <w:r w:rsidR="00215612" w:rsidRP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 + Social Good</w:t>
            </w:r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215612" w:rsidRP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GOALSoccer</w:t>
            </w:r>
            <w:proofErr w:type="spellEnd"/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3D4B09" w:rsidRP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Table Tennis Association at Georgia Tech</w:t>
            </w:r>
            <w:r w:rsidR="003D4B0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Grand Challenges Living Learning Community</w:t>
            </w:r>
          </w:p>
          <w:p w14:paraId="6BFAB698" w14:textId="77777777" w:rsidR="00E13020" w:rsidRPr="00614230" w:rsidRDefault="00E13020" w:rsidP="00E1302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Secaucus High School –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GPA: 4.8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51,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Valedictorian</w:t>
            </w:r>
            <w:r w:rsidRPr="00A61102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 2019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Jun 2023</w:t>
            </w:r>
          </w:p>
          <w:p w14:paraId="62110665" w14:textId="77777777" w:rsidR="00E13020" w:rsidRDefault="00E13020" w:rsidP="00E1302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Clubs and Activities: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STEM Academy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Robotics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Club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Junior State of America, Math Club, Varsity Cross Country</w:t>
            </w:r>
          </w:p>
          <w:p w14:paraId="2B31D656" w14:textId="7998480D" w:rsidR="00E13020" w:rsidRPr="00E13020" w:rsidRDefault="00E13020" w:rsidP="00E1302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1302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Honors and Awards:</w:t>
            </w:r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Placed 1st in the international </w:t>
            </w:r>
            <w:proofErr w:type="spell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SimpliHacks</w:t>
            </w:r>
            <w:proofErr w:type="spell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High Tech Hacks Hackathon, 2nd place Advanced Math </w:t>
            </w:r>
            <w:proofErr w:type="spell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Mathfax</w:t>
            </w:r>
            <w:proofErr w:type="spell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Contest, 1st place Kiss Institute of Practical Robotics (KIPR) National </w:t>
            </w:r>
            <w:proofErr w:type="spellStart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Botball</w:t>
            </w:r>
            <w:proofErr w:type="spellEnd"/>
            <w:r w:rsidRPr="00E1302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Competition</w:t>
            </w:r>
          </w:p>
        </w:tc>
      </w:tr>
    </w:tbl>
    <w:p w14:paraId="23631424" w14:textId="66EEBCC5" w:rsidR="00126049" w:rsidRPr="00614230" w:rsidRDefault="001C0658" w:rsidP="00997CC2">
      <w:pPr>
        <w:pStyle w:val="Heading1"/>
        <w:tabs>
          <w:tab w:val="left" w:pos="-540"/>
        </w:tabs>
        <w:spacing w:before="0"/>
        <w:ind w:left="-547" w:right="-738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EXPERI</w:t>
      </w:r>
      <w:r w:rsidR="00071587"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E</w:t>
      </w: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NCE</w:t>
      </w:r>
    </w:p>
    <w:tbl>
      <w:tblPr>
        <w:tblStyle w:val="ResumeTable"/>
        <w:tblW w:w="6944" w:type="pct"/>
        <w:tblInd w:w="-2160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14230" w:rsidRPr="00614230" w14:paraId="7D998550" w14:textId="77777777" w:rsidTr="00DD1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626358E5" w14:textId="49EE0107" w:rsidR="00D978E9" w:rsidRPr="00614230" w:rsidRDefault="007F3015" w:rsidP="00D978E9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Jane Street Capital</w:t>
            </w:r>
            <w:r w:rsidR="00D978E9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="005243DF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Quantitative Trading Firm 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D978E9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New York, NY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185644E7" w14:textId="3B60EA71" w:rsidR="00D978E9" w:rsidRPr="00614230" w:rsidRDefault="005243DF" w:rsidP="00D978E9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Academy of Math and Programming</w:t>
            </w:r>
            <w:r w:rsidR="00D978E9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In</w:t>
            </w:r>
            <w:r w:rsidR="00D978E9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ter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n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</w:t>
            </w:r>
            <w:r w:rsidR="00AF6C3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D978E9" w:rsidRPr="005243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r w:rsidR="005B18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</w:t>
            </w:r>
            <w:r w:rsidR="00D978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5B187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  <w:p w14:paraId="5A9C57CE" w14:textId="7E57096D" w:rsidR="00FE75B8" w:rsidRPr="00FE75B8" w:rsidRDefault="0023090F" w:rsidP="00FE75B8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Selected as one of 77 </w:t>
            </w:r>
            <w:r w:rsidR="00AD30D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nationally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for</w:t>
            </w:r>
            <w:r w:rsidR="007754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2309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rigorous 5-week program focused on </w:t>
            </w:r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mathematical 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analysis</w:t>
            </w:r>
            <w:r w:rsidR="0021561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programming</w:t>
            </w:r>
          </w:p>
          <w:p w14:paraId="068418CF" w14:textId="04738F11" w:rsidR="00FE75B8" w:rsidRPr="00FE75B8" w:rsidRDefault="00FE75B8" w:rsidP="00997CC2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5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trading strategies to automate market exchanges and placed 7th in Jane Street’s Electronic Trading Competition</w:t>
            </w:r>
          </w:p>
          <w:p w14:paraId="252E6274" w14:textId="376EA433" w:rsidR="004011BF" w:rsidRPr="0044385B" w:rsidRDefault="004011BF" w:rsidP="0044385B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11B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Explored combinatorics and number theory with IMO medalists</w:t>
            </w:r>
            <w:r w:rsidR="00E33F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r w:rsidR="00E33F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solved</w:t>
            </w:r>
            <w:r w:rsidR="004639C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complex</w:t>
            </w:r>
            <w:r w:rsidR="00E33FC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4438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linguistic and game theory problems</w:t>
            </w:r>
          </w:p>
          <w:p w14:paraId="4A943035" w14:textId="679EA300" w:rsidR="007F3015" w:rsidRPr="00614230" w:rsidRDefault="007F3015" w:rsidP="007F3015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Cisco Systems, Technology Cooperation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New York, NY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  <w:p w14:paraId="320A5060" w14:textId="29416B0F" w:rsidR="007F3015" w:rsidRPr="00614230" w:rsidRDefault="007F3015" w:rsidP="007F3015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Summer Extern                                                     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 2022</w:t>
            </w:r>
          </w:p>
          <w:p w14:paraId="128323AB" w14:textId="7450DA38" w:rsidR="007F3015" w:rsidRPr="00B87EBB" w:rsidRDefault="007F3015" w:rsidP="007F3015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Formulated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technological solutions to issues posed in the public transportation sector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presented to </w:t>
            </w:r>
            <w:r w:rsidR="00A540C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company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executives</w:t>
            </w:r>
          </w:p>
          <w:p w14:paraId="1EA04665" w14:textId="5ABE9BBA" w:rsidR="00B87EBB" w:rsidRPr="00B87EBB" w:rsidRDefault="00B87EBB" w:rsidP="00B87EB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cquired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certifications and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 integrated understanding of cybersecurity and IoT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by completing various </w:t>
            </w:r>
            <w:proofErr w:type="spellStart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NetACAD</w:t>
            </w:r>
            <w:proofErr w:type="spellEnd"/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sessions</w:t>
            </w:r>
          </w:p>
          <w:p w14:paraId="4BFC1CA7" w14:textId="2817E2ED" w:rsidR="007F3015" w:rsidRPr="00614230" w:rsidRDefault="007F3015" w:rsidP="007F3015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Cultivated networking</w:t>
            </w:r>
            <w:r w:rsidR="009F1D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communication</w:t>
            </w:r>
            <w:r w:rsidR="006252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</w:t>
            </w:r>
            <w:r w:rsidR="004805B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vital </w:t>
            </w:r>
            <w:r w:rsidR="0062523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team building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skills</w:t>
            </w:r>
            <w:r w:rsidR="00D3774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while interacting with influential company executives</w:t>
            </w:r>
          </w:p>
          <w:p w14:paraId="5667F919" w14:textId="360F909B" w:rsidR="00055CEA" w:rsidRPr="00614230" w:rsidRDefault="000F57EE" w:rsidP="00055CE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Mission Mentor</w:t>
            </w:r>
            <w:r w:rsidR="00055CEA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FC618C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Harvard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Technology Startup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(acquired)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r w:rsidR="0071529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C73BE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055CE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97559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04C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FC618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963D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</w:t>
            </w:r>
            <w:r w:rsidR="000779DD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Boston, MA</w:t>
            </w:r>
          </w:p>
          <w:p w14:paraId="794C0735" w14:textId="099D8310" w:rsidR="000B780F" w:rsidRPr="000B780F" w:rsidRDefault="00801491" w:rsidP="000B780F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Senior Software Developer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7A65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0779DD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Aug 2021 – Apr 2022</w:t>
            </w:r>
          </w:p>
          <w:p w14:paraId="727506D8" w14:textId="15F954B7" w:rsidR="000B780F" w:rsidRDefault="000B780F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8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Delivered critical product features on the main ReactJS site (https://missionmentor.org/) and the Java Spring Boo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 backend</w:t>
            </w:r>
          </w:p>
          <w:p w14:paraId="4C04BCF4" w14:textId="36E10B23" w:rsidR="00055CEA" w:rsidRPr="00614230" w:rsidRDefault="00270437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Contributed to a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cross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functional development team</w:t>
            </w:r>
            <w:r w:rsidR="000D53D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w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orked on product backlog, </w:t>
            </w:r>
            <w:r w:rsidR="000D53D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follow</w:t>
            </w:r>
            <w:r w:rsidR="000D53D4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E7E6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8053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agile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scrum </w:t>
            </w:r>
            <w:r w:rsidR="00486D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workflow</w:t>
            </w:r>
          </w:p>
          <w:p w14:paraId="6CD1B295" w14:textId="465A21E7" w:rsidR="00055CEA" w:rsidRPr="00FE4019" w:rsidRDefault="00AC4458" w:rsidP="00FE401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Led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12C2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standup </w:t>
            </w:r>
            <w:r w:rsidR="000F57E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meetings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discussed 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</w:t>
            </w:r>
            <w:r w:rsid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company’s next steps at </w:t>
            </w:r>
            <w:r w:rsid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="00FE4019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eam </w:t>
            </w:r>
            <w:r w:rsidR="009C3FD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</w:t>
            </w:r>
            <w:r w:rsidR="00FE4019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ead </w:t>
            </w:r>
            <w:r w:rsidR="00B034DA" w:rsidRPr="00FE401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meetings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and helped amass 10,000</w:t>
            </w:r>
            <w:r w:rsidR="008053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</w:t>
            </w:r>
            <w:r w:rsidR="001743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users</w:t>
            </w:r>
            <w:r w:rsidR="00C5450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globally</w:t>
            </w:r>
          </w:p>
          <w:p w14:paraId="09DC6EE9" w14:textId="5DFF9308" w:rsidR="00DA465B" w:rsidRPr="00614230" w:rsidRDefault="00DA465B" w:rsidP="00DA465B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My Fine Mind, 501c3 NJ Nonprofit Organization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</w:t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Secaucus, NJ</w:t>
            </w:r>
          </w:p>
          <w:p w14:paraId="68979F35" w14:textId="68F38839" w:rsidR="00DA465B" w:rsidRPr="00614230" w:rsidRDefault="00DA465B" w:rsidP="00DA465B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Co-Founder, Chief Marketing and Technology Officer</w:t>
            </w:r>
            <w:r w:rsidRPr="00EA5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</w:t>
            </w:r>
            <w:r w:rsidR="00EA5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EA5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Aug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</w:t>
            </w:r>
            <w:r w:rsidR="00EA5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Aug 2021</w:t>
            </w:r>
          </w:p>
          <w:p w14:paraId="6260C894" w14:textId="29F04998" w:rsidR="00DA465B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Co-founded a nonprofit </w:t>
            </w:r>
            <w:r w:rsidR="000B78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aimed at providing impoverished children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B78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with school supplies critical for their educational journey</w:t>
            </w:r>
          </w:p>
          <w:p w14:paraId="1624A11C" w14:textId="59C1B5FE" w:rsidR="00DA465B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Raised $25,000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worth of school supplies 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for 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300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+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children 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cannot afford adequate schooling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in undeveloped areas</w:t>
            </w:r>
          </w:p>
          <w:p w14:paraId="2B086F10" w14:textId="0BF2FBD5" w:rsidR="00DA465B" w:rsidRPr="00DA465B" w:rsidRDefault="00DA465B" w:rsidP="00DA465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Developed a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website (https://www.myfinemind.org/) for donation transactions, merchandise sale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  <w:r w:rsidRPr="00DA46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blog posts</w:t>
            </w:r>
            <w:r w:rsidR="00134B3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and outreach</w:t>
            </w:r>
          </w:p>
        </w:tc>
      </w:tr>
    </w:tbl>
    <w:p w14:paraId="39E7FA27" w14:textId="3EA1D623" w:rsidR="00435EAA" w:rsidRPr="00614230" w:rsidRDefault="00435EAA" w:rsidP="00126634">
      <w:pPr>
        <w:pStyle w:val="Heading1"/>
        <w:spacing w:before="0"/>
        <w:ind w:left="-547" w:right="-720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PROJECTS</w:t>
      </w:r>
    </w:p>
    <w:tbl>
      <w:tblPr>
        <w:tblStyle w:val="ResumeTable"/>
        <w:tblW w:w="6948" w:type="pct"/>
        <w:tblInd w:w="-2160" w:type="dxa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14230" w:rsidRPr="00614230" w14:paraId="2C8DC4B9" w14:textId="77777777" w:rsidTr="00DD1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2"/>
          <w:tblHeader/>
        </w:trPr>
        <w:tc>
          <w:tcPr>
            <w:tcW w:w="5000" w:type="pct"/>
          </w:tcPr>
          <w:p w14:paraId="606A7DD7" w14:textId="5EE6663D" w:rsidR="00A61102" w:rsidRPr="004513FB" w:rsidRDefault="00A61102" w:rsidP="00A61102">
            <w:pPr>
              <w:spacing w:after="0"/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  <w:u w:val="none"/>
              </w:rPr>
            </w:pPr>
            <w:r w:rsidRPr="004513FB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Tutor </w:t>
            </w:r>
            <w:r w:rsidRPr="00D86C6A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Connect</w:t>
            </w:r>
            <w:r w:rsidR="00C144CC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                                                                  </w:t>
            </w:r>
            <w:r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D86C6A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</w:t>
            </w:r>
            <w:r w:rsidR="004513FB" w:rsidRPr="004513FB">
              <w:rPr>
                <w:color w:val="0D0D0D" w:themeColor="text1" w:themeTint="F2"/>
              </w:rPr>
              <w:t xml:space="preserve"> </w:t>
            </w:r>
            <w:r w:rsidR="00D86C6A">
              <w:rPr>
                <w:color w:val="0D0D0D" w:themeColor="text1" w:themeTint="F2"/>
              </w:rPr>
              <w:t xml:space="preserve">   </w:t>
            </w:r>
            <w:r w:rsidR="004513FB" w:rsidRPr="00D86C6A">
              <w:t xml:space="preserve">                </w:t>
            </w:r>
            <w:r w:rsidR="00D86C6A" w:rsidRPr="00D86C6A">
              <w:t xml:space="preserve">   </w:t>
            </w:r>
            <w:r w:rsidR="00126634">
              <w:t xml:space="preserve">        </w:t>
            </w:r>
            <w:r w:rsidR="00D86C6A" w:rsidRPr="00D86C6A">
              <w:t xml:space="preserve"> </w:t>
            </w:r>
            <w:r w:rsidR="004513FB" w:rsidRPr="00D86C6A">
              <w:t xml:space="preserve">            </w:t>
            </w:r>
            <w:r w:rsidRPr="00D86C6A">
              <w:t xml:space="preserve"> </w:t>
            </w:r>
            <w:hyperlink r:id="rId14" w:history="1">
              <w:r w:rsidR="004513FB" w:rsidRPr="0021561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https://tutorconnect.sboe.org</w:t>
              </w:r>
            </w:hyperlink>
            <w:r w:rsidR="004513FB" w:rsidRPr="004513FB"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  <w:u w:val="none"/>
              </w:rPr>
              <w:t xml:space="preserve"> </w:t>
            </w:r>
            <w:r w:rsidRPr="004513FB">
              <w:rPr>
                <w:rStyle w:val="Hyperlink"/>
                <w:rFonts w:ascii="Times New Roman" w:hAnsi="Times New Roman" w:cs="Times New Roman"/>
                <w:color w:val="0D0D0D" w:themeColor="text1" w:themeTint="F2"/>
                <w:sz w:val="20"/>
                <w:szCs w:val="20"/>
                <w:u w:val="none"/>
              </w:rPr>
              <w:t xml:space="preserve">  </w:t>
            </w:r>
          </w:p>
          <w:p w14:paraId="706A9398" w14:textId="4E68A296" w:rsidR="00A61102" w:rsidRPr="00614230" w:rsidRDefault="004513FB" w:rsidP="00A61102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TypeScript, JavaScript, HTML, CSS, ReactJS, Firebase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</w:t>
            </w:r>
            <w:r w:rsidR="001266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</w:t>
            </w:r>
            <w:r w:rsidR="00F90E9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Jul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22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– 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Sep</w:t>
            </w:r>
            <w:r w:rsidR="00A6110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202</w:t>
            </w:r>
            <w:r w:rsidR="00F816B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  <w:p w14:paraId="0A70D653" w14:textId="57D04EBD" w:rsidR="00FE7B67" w:rsidRPr="00FE7B67" w:rsidRDefault="00FE7B67" w:rsidP="00A6110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A networking platform for students to connect with verified tutors</w:t>
            </w:r>
            <w:r w:rsidR="00C144CC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–</w:t>
            </w:r>
            <w:r w:rsidR="00C144CC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adopted by the Secaucus Board of Education</w:t>
            </w:r>
          </w:p>
          <w:p w14:paraId="06F42CE2" w14:textId="476D19D3" w:rsidR="00A61102" w:rsidRPr="00427003" w:rsidRDefault="00FE7B67" w:rsidP="0042700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site consists of a student dashboard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(for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filter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search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and connect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listed tutors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 tutor dashboard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for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mana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ging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814E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tutor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 and connections)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and an admin dashboard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="004270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to allow </w:t>
            </w:r>
            <w:r w:rsidRPr="00FE7B6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invited administrators to manage user permissions, verify tutors, and track tutoring progress</w:t>
            </w:r>
            <w:r w:rsidR="004270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 w:rsidR="00C144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814EF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u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sed by </w:t>
            </w:r>
            <w:r w:rsidR="00D814EF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over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500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students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60</w:t>
            </w:r>
            <w:r w:rsidR="00427003"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verified</w:t>
            </w:r>
            <w:r w:rsidRPr="00C144CC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tutors</w:t>
            </w:r>
          </w:p>
          <w:p w14:paraId="2B6929C8" w14:textId="43CDEC73" w:rsidR="002729E7" w:rsidRPr="004513FB" w:rsidRDefault="003A255B" w:rsidP="002729E7">
            <w:pPr>
              <w:spacing w:after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proofErr w:type="spellStart"/>
            <w:r w:rsidRPr="004513FB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>Tileshift</w:t>
            </w:r>
            <w:proofErr w:type="spellEnd"/>
            <w:r w:rsidR="00C144CC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                           </w:t>
            </w:r>
            <w:r w:rsidR="00D86C6A" w:rsidRPr="00D86C6A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05756A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             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                                          </w:t>
            </w:r>
            <w:r w:rsidR="00126634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</w:t>
            </w:r>
            <w:hyperlink r:id="rId15" w:history="1">
              <w:r w:rsidR="004513FB" w:rsidRPr="00215612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https://tileshiftgame.com</w:t>
              </w:r>
            </w:hyperlink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</w:t>
            </w:r>
            <w:r w:rsidR="005F3E2C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</w:t>
            </w:r>
            <w:r w:rsidR="00C63901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</w:t>
            </w:r>
            <w:r w:rsidR="00C04CDE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</w:t>
            </w:r>
            <w:r w:rsidR="002729E7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</w:t>
            </w:r>
            <w:r w:rsidR="00D27F38" w:rsidRPr="004513FB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                </w:t>
            </w:r>
          </w:p>
          <w:p w14:paraId="7C7496AC" w14:textId="0C3201E0" w:rsidR="002729E7" w:rsidRPr="00614230" w:rsidRDefault="0093733F" w:rsidP="002729E7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TypeScript, </w:t>
            </w:r>
            <w:r w:rsidR="002729E7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 xml:space="preserve">JavaScript, HTML, CSS, ReactJS, </w:t>
            </w:r>
            <w:r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Firebase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</w:t>
            </w:r>
            <w:r w:rsidR="0012663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FB476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  <w:r w:rsidR="002553D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  <w:r w:rsidR="0005756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Dec 2021 – Jan 2022</w:t>
            </w:r>
          </w:p>
          <w:p w14:paraId="16B54EC0" w14:textId="500ABF0E" w:rsidR="002729E7" w:rsidRPr="00614230" w:rsidRDefault="002729E7" w:rsidP="008239D9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A </w:t>
            </w:r>
            <w:r w:rsidR="00103E5E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web-based </w:t>
            </w:r>
            <w:r w:rsidR="008C0CCA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word </w:t>
            </w:r>
            <w:r w:rsidR="00920130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puzzle </w:t>
            </w:r>
            <w:r w:rsidR="0099408B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game</w:t>
            </w:r>
            <w:r w:rsidR="0099408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9192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 which players</w:t>
            </w:r>
            <w:r w:rsidR="005C7A6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must</w:t>
            </w:r>
            <w:r w:rsidR="005F3E2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vertically align lettered tiles to spell words</w:t>
            </w:r>
            <w:r w:rsidR="005C7A6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FE00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with limited moves</w:t>
            </w:r>
          </w:p>
          <w:p w14:paraId="1B12DB16" w14:textId="77777777" w:rsidR="0027025A" w:rsidRDefault="00497E92" w:rsidP="0027025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The site </w:t>
            </w:r>
            <w:r w:rsidR="004C2DA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automatically generates </w:t>
            </w:r>
            <w:r w:rsidR="00831CE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</w:t>
            </w:r>
            <w:r w:rsidR="001A230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unique </w:t>
            </w:r>
            <w:r w:rsidR="00B472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puzzle daily and</w:t>
            </w:r>
            <w:r w:rsidR="00FE00C6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has</w:t>
            </w:r>
            <w:r w:rsidR="00B472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gained </w:t>
            </w:r>
            <w:r w:rsidR="00B472A0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over 125,000 hits </w:t>
            </w:r>
            <w:r w:rsidR="00C07FA7" w:rsidRPr="00C144C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on Reddit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with an estimated </w:t>
            </w:r>
            <w:r w:rsidR="00C037D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410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4212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players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across 3</w:t>
            </w:r>
            <w:r w:rsidR="005A131B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different continents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and</w:t>
            </w:r>
            <w:r w:rsidR="00C07FA7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 average engagement time of </w:t>
            </w:r>
            <w:r w:rsidR="00E3656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 minutes and 40 seconds</w:t>
            </w:r>
          </w:p>
          <w:p w14:paraId="036E7F8F" w14:textId="5F34A470" w:rsidR="0027025A" w:rsidRPr="0027025A" w:rsidRDefault="0027025A" w:rsidP="0027025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702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Signslate</w:t>
            </w:r>
            <w:proofErr w:type="spellEnd"/>
            <w:r w:rsidRPr="002702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                                                </w:t>
            </w:r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          </w:t>
            </w:r>
            <w:hyperlink r:id="rId16" w:history="1">
              <w:r w:rsidRPr="00215612">
                <w:rPr>
                  <w:rStyle w:val="Hyperlink"/>
                  <w:rFonts w:ascii="Times New Roman" w:hAnsi="Times New Roman" w:cs="Times New Roman"/>
                  <w:color w:val="000000" w:themeColor="text1"/>
                  <w:sz w:val="20"/>
                  <w:szCs w:val="20"/>
                </w:rPr>
                <w:t>https://github.com/krushaybhavsar/signslate</w:t>
              </w:r>
            </w:hyperlink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</w:t>
            </w:r>
          </w:p>
          <w:p w14:paraId="18805747" w14:textId="2A30496A" w:rsidR="0027025A" w:rsidRPr="0027025A" w:rsidRDefault="0027025A" w:rsidP="0027025A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5A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JavaScript, HTML, CSS, ReactJS, Python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             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                                   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J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 202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  <w:p w14:paraId="1CF6DB0E" w14:textId="7798BBB1" w:rsidR="0027025A" w:rsidRDefault="0027025A" w:rsidP="0027025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 web application that </w:t>
            </w:r>
            <w:r w:rsidRPr="0027025A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allows users to speak and translate English to American Sign Language (ASL) and ASL to English in real-time</w:t>
            </w:r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via webcam or microphone input and displays the ASL translation using web-scraped videos</w:t>
            </w:r>
          </w:p>
          <w:p w14:paraId="1D8904E7" w14:textId="688DA4C4" w:rsidR="0027025A" w:rsidRPr="0027025A" w:rsidRDefault="0027025A" w:rsidP="0027025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702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site web-scrapes videos using a Flask python server and displays them on a ReactJS frontend for translating speech to ASL, and uses a pre-trained video processing model for translating ASL to speech</w:t>
            </w:r>
          </w:p>
        </w:tc>
      </w:tr>
    </w:tbl>
    <w:p w14:paraId="3E910563" w14:textId="0D02739B" w:rsidR="00126049" w:rsidRPr="00614230" w:rsidRDefault="001C0658" w:rsidP="003D4B09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0"/>
        <w:ind w:left="-547" w:right="-720"/>
        <w:rPr>
          <w:rFonts w:ascii="Times New Roman" w:hAnsi="Times New Roman" w:cs="Times New Roman"/>
          <w:color w:val="000000" w:themeColor="text1"/>
          <w:sz w:val="22"/>
          <w:szCs w:val="28"/>
        </w:rPr>
      </w:pPr>
      <w:r w:rsidRPr="00614230">
        <w:rPr>
          <w:rFonts w:ascii="Times New Roman" w:hAnsi="Times New Roman" w:cs="Times New Roman"/>
          <w:color w:val="000000" w:themeColor="text1"/>
          <w:sz w:val="22"/>
          <w:szCs w:val="28"/>
        </w:rPr>
        <w:t>SKILLS &amp; INTERESTS</w:t>
      </w:r>
    </w:p>
    <w:tbl>
      <w:tblPr>
        <w:tblStyle w:val="ResumeTable"/>
        <w:tblW w:w="6944" w:type="pct"/>
        <w:tblInd w:w="-2160" w:type="dxa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14230" w:rsidRPr="00614230" w14:paraId="7DE17810" w14:textId="77777777" w:rsidTr="00DD1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5C888EF7" w14:textId="001CE907" w:rsidR="008F6D03" w:rsidRPr="00DC2584" w:rsidRDefault="00052666" w:rsidP="00126049">
            <w:pPr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Programming Languages/Frameworks:</w:t>
            </w:r>
            <w:r w:rsidR="00AC47D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TypeScript</w:t>
            </w:r>
            <w:r w:rsidR="008E4AA0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BC28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JavaScript</w:t>
            </w:r>
            <w:r w:rsidR="00BC28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BC28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Java, Python</w:t>
            </w:r>
            <w:r w:rsidR="00BC28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BC28FC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C#,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ReactJS</w:t>
            </w:r>
            <w:r w:rsidR="00BC1E0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React Native</w:t>
            </w:r>
            <w:r w:rsidR="0069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F45A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Electron, </w:t>
            </w:r>
            <w:r w:rsidR="003D5E1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Bootstrap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Markup Languages: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HTML, CSS</w:t>
            </w:r>
            <w:r w:rsidR="007902E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BC1E0A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SCSS, </w:t>
            </w:r>
            <w:r w:rsidR="007902E8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XML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Other: </w:t>
            </w:r>
            <w:r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Git, </w:t>
            </w:r>
            <w:r w:rsidR="00A55BE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Pos</w:t>
            </w:r>
            <w:r w:rsidR="006858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tgreSQL, </w:t>
            </w:r>
            <w:r w:rsidR="00E006C5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Firebase,</w:t>
            </w:r>
            <w:r w:rsidR="00E006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B77D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Jira, </w:t>
            </w:r>
            <w:r w:rsidR="00A774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Figma, </w:t>
            </w:r>
            <w:r w:rsidR="00D127D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VS Code, </w:t>
            </w:r>
            <w:r w:rsidR="007754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IntelliJ IDEA, </w:t>
            </w:r>
            <w:r w:rsidR="00A774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NumPy, </w:t>
            </w:r>
            <w:r w:rsidR="007754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TensorFlow</w:t>
            </w:r>
            <w:r w:rsidR="0069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696E0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OpenCV</w:t>
            </w:r>
            <w:r w:rsidR="0061052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A774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Flask</w:t>
            </w:r>
            <w:r w:rsidR="00610522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696E0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Arduino</w:t>
            </w:r>
            <w:r w:rsidR="00696E0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696E0F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Unity</w:t>
            </w:r>
            <w:r w:rsidR="008F6D0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="008F6D03" w:rsidRPr="006142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Interests: </w:t>
            </w:r>
            <w:r w:rsidR="008F6D0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Programming, Machine Learning,</w:t>
            </w:r>
            <w:r w:rsidR="007C59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7D7D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Jigsaw Puzzles</w:t>
            </w:r>
            <w:r w:rsidR="0013231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7C592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Biking,</w:t>
            </w:r>
            <w:r w:rsidR="008F6D0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DC25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Travelling, Hiking, </w:t>
            </w:r>
            <w:r w:rsidR="008F6D03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Running</w:t>
            </w:r>
            <w:r w:rsidR="00DF30E9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FE7B9E" w:rsidRPr="00614230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Breaking Bad</w:t>
            </w:r>
            <w:r w:rsidR="00FE7B9E" w:rsidRPr="006142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DC2584">
              <w:rPr>
                <w:rFonts w:ascii="Times New Roman" w:hAnsi="Times New Roman" w:cs="Times New Roman"/>
                <w:i/>
                <w:iCs/>
                <w:color w:val="000000" w:themeColor="text1"/>
                <w:sz w:val="20"/>
                <w:szCs w:val="20"/>
              </w:rPr>
              <w:t>The Office</w:t>
            </w:r>
          </w:p>
        </w:tc>
      </w:tr>
    </w:tbl>
    <w:p w14:paraId="7062B4D0" w14:textId="77777777" w:rsidR="00260D3F" w:rsidRPr="00614230" w:rsidRDefault="00260D3F" w:rsidP="0080149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14230" w:rsidSect="00DD1D35">
      <w:footerReference w:type="default" r:id="rId17"/>
      <w:pgSz w:w="12240" w:h="15840"/>
      <w:pgMar w:top="45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14F91" w14:textId="77777777" w:rsidR="004955C3" w:rsidRDefault="004955C3">
      <w:pPr>
        <w:spacing w:after="0"/>
      </w:pPr>
      <w:r>
        <w:separator/>
      </w:r>
    </w:p>
    <w:p w14:paraId="63C64617" w14:textId="77777777" w:rsidR="004955C3" w:rsidRDefault="004955C3"/>
  </w:endnote>
  <w:endnote w:type="continuationSeparator" w:id="0">
    <w:p w14:paraId="4F914B97" w14:textId="77777777" w:rsidR="004955C3" w:rsidRDefault="004955C3">
      <w:pPr>
        <w:spacing w:after="0"/>
      </w:pPr>
      <w:r>
        <w:continuationSeparator/>
      </w:r>
    </w:p>
    <w:p w14:paraId="140DCD54" w14:textId="77777777" w:rsidR="004955C3" w:rsidRDefault="004955C3"/>
  </w:endnote>
  <w:endnote w:type="continuationNotice" w:id="1">
    <w:p w14:paraId="189222FD" w14:textId="77777777" w:rsidR="004955C3" w:rsidRDefault="004955C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F3E98" w14:textId="77777777" w:rsidR="004955C3" w:rsidRDefault="004955C3">
      <w:pPr>
        <w:spacing w:after="0"/>
      </w:pPr>
      <w:r>
        <w:separator/>
      </w:r>
    </w:p>
    <w:p w14:paraId="2C213A9E" w14:textId="77777777" w:rsidR="004955C3" w:rsidRDefault="004955C3"/>
  </w:footnote>
  <w:footnote w:type="continuationSeparator" w:id="0">
    <w:p w14:paraId="52AD401D" w14:textId="77777777" w:rsidR="004955C3" w:rsidRDefault="004955C3">
      <w:pPr>
        <w:spacing w:after="0"/>
      </w:pPr>
      <w:r>
        <w:continuationSeparator/>
      </w:r>
    </w:p>
    <w:p w14:paraId="5B817BD0" w14:textId="77777777" w:rsidR="004955C3" w:rsidRDefault="004955C3"/>
  </w:footnote>
  <w:footnote w:type="continuationNotice" w:id="1">
    <w:p w14:paraId="3C305879" w14:textId="77777777" w:rsidR="004955C3" w:rsidRDefault="004955C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5CE6"/>
    <w:rsid w:val="00052666"/>
    <w:rsid w:val="00055CEA"/>
    <w:rsid w:val="0005756A"/>
    <w:rsid w:val="000655BC"/>
    <w:rsid w:val="00071587"/>
    <w:rsid w:val="000779DD"/>
    <w:rsid w:val="00084AFC"/>
    <w:rsid w:val="00091769"/>
    <w:rsid w:val="000B780F"/>
    <w:rsid w:val="000C0B1C"/>
    <w:rsid w:val="000C0CA7"/>
    <w:rsid w:val="000D13CE"/>
    <w:rsid w:val="000D53D4"/>
    <w:rsid w:val="000E0E55"/>
    <w:rsid w:val="000E55D5"/>
    <w:rsid w:val="000F0ED5"/>
    <w:rsid w:val="000F2762"/>
    <w:rsid w:val="000F4399"/>
    <w:rsid w:val="000F57EE"/>
    <w:rsid w:val="000F61F7"/>
    <w:rsid w:val="000F6D54"/>
    <w:rsid w:val="00103E5E"/>
    <w:rsid w:val="00107400"/>
    <w:rsid w:val="00111C28"/>
    <w:rsid w:val="00122471"/>
    <w:rsid w:val="00124CE7"/>
    <w:rsid w:val="00126049"/>
    <w:rsid w:val="00126634"/>
    <w:rsid w:val="0013231D"/>
    <w:rsid w:val="00134B3B"/>
    <w:rsid w:val="0014523F"/>
    <w:rsid w:val="0015001D"/>
    <w:rsid w:val="00153036"/>
    <w:rsid w:val="0017435F"/>
    <w:rsid w:val="00186FFD"/>
    <w:rsid w:val="00190A31"/>
    <w:rsid w:val="00193EDF"/>
    <w:rsid w:val="00195F7D"/>
    <w:rsid w:val="00196DD9"/>
    <w:rsid w:val="001A2305"/>
    <w:rsid w:val="001C0658"/>
    <w:rsid w:val="001D7AD2"/>
    <w:rsid w:val="001E33BE"/>
    <w:rsid w:val="001E68A8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925AE"/>
    <w:rsid w:val="00292EA5"/>
    <w:rsid w:val="002A323F"/>
    <w:rsid w:val="002A613D"/>
    <w:rsid w:val="002C64E2"/>
    <w:rsid w:val="002E4050"/>
    <w:rsid w:val="002E40B1"/>
    <w:rsid w:val="002E5905"/>
    <w:rsid w:val="002F097D"/>
    <w:rsid w:val="00312B7B"/>
    <w:rsid w:val="00326D72"/>
    <w:rsid w:val="003325A6"/>
    <w:rsid w:val="00337BC1"/>
    <w:rsid w:val="00352CD1"/>
    <w:rsid w:val="00357DA4"/>
    <w:rsid w:val="00364252"/>
    <w:rsid w:val="0037679C"/>
    <w:rsid w:val="00377CD5"/>
    <w:rsid w:val="00381534"/>
    <w:rsid w:val="0038473C"/>
    <w:rsid w:val="00384EC8"/>
    <w:rsid w:val="003A0196"/>
    <w:rsid w:val="003A255B"/>
    <w:rsid w:val="003A53DC"/>
    <w:rsid w:val="003A747A"/>
    <w:rsid w:val="003C5C72"/>
    <w:rsid w:val="003D396D"/>
    <w:rsid w:val="003D4931"/>
    <w:rsid w:val="003D4B09"/>
    <w:rsid w:val="003D5E18"/>
    <w:rsid w:val="003E2A0F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5EAA"/>
    <w:rsid w:val="00443192"/>
    <w:rsid w:val="0044385B"/>
    <w:rsid w:val="00445199"/>
    <w:rsid w:val="004513FB"/>
    <w:rsid w:val="00462713"/>
    <w:rsid w:val="004639C7"/>
    <w:rsid w:val="0046467B"/>
    <w:rsid w:val="00475421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63D1"/>
    <w:rsid w:val="004C2DAE"/>
    <w:rsid w:val="004D6272"/>
    <w:rsid w:val="004F08E9"/>
    <w:rsid w:val="004F0FFE"/>
    <w:rsid w:val="004F5977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46EBB"/>
    <w:rsid w:val="00561FBC"/>
    <w:rsid w:val="0056553C"/>
    <w:rsid w:val="00566E7F"/>
    <w:rsid w:val="00570EB9"/>
    <w:rsid w:val="0058393F"/>
    <w:rsid w:val="00585D87"/>
    <w:rsid w:val="00595779"/>
    <w:rsid w:val="005A131B"/>
    <w:rsid w:val="005B0076"/>
    <w:rsid w:val="005B187A"/>
    <w:rsid w:val="005B585F"/>
    <w:rsid w:val="005C18D6"/>
    <w:rsid w:val="005C6243"/>
    <w:rsid w:val="005C7156"/>
    <w:rsid w:val="005C7A62"/>
    <w:rsid w:val="005D2A00"/>
    <w:rsid w:val="005E1CFF"/>
    <w:rsid w:val="005E3E3F"/>
    <w:rsid w:val="005E6691"/>
    <w:rsid w:val="005F3E2C"/>
    <w:rsid w:val="00610522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6115F"/>
    <w:rsid w:val="006858F3"/>
    <w:rsid w:val="00686370"/>
    <w:rsid w:val="00691C2B"/>
    <w:rsid w:val="00693B17"/>
    <w:rsid w:val="00696E0F"/>
    <w:rsid w:val="00697DF0"/>
    <w:rsid w:val="006A27EF"/>
    <w:rsid w:val="006A34C0"/>
    <w:rsid w:val="006A5FA8"/>
    <w:rsid w:val="006A7014"/>
    <w:rsid w:val="006B6CB4"/>
    <w:rsid w:val="006C0B74"/>
    <w:rsid w:val="006C283A"/>
    <w:rsid w:val="006E2646"/>
    <w:rsid w:val="006F11C3"/>
    <w:rsid w:val="00705DBA"/>
    <w:rsid w:val="00712C3C"/>
    <w:rsid w:val="00712D21"/>
    <w:rsid w:val="00715295"/>
    <w:rsid w:val="00716B94"/>
    <w:rsid w:val="00717B5A"/>
    <w:rsid w:val="007207C9"/>
    <w:rsid w:val="00742122"/>
    <w:rsid w:val="00745F15"/>
    <w:rsid w:val="00751EB2"/>
    <w:rsid w:val="00755C90"/>
    <w:rsid w:val="00762CE4"/>
    <w:rsid w:val="007726F0"/>
    <w:rsid w:val="00775430"/>
    <w:rsid w:val="007759AF"/>
    <w:rsid w:val="007902E8"/>
    <w:rsid w:val="00791925"/>
    <w:rsid w:val="0079748D"/>
    <w:rsid w:val="00797C46"/>
    <w:rsid w:val="007A0638"/>
    <w:rsid w:val="007A29F4"/>
    <w:rsid w:val="007A6530"/>
    <w:rsid w:val="007C105D"/>
    <w:rsid w:val="007C4C18"/>
    <w:rsid w:val="007C592F"/>
    <w:rsid w:val="007C5F4B"/>
    <w:rsid w:val="007D20D0"/>
    <w:rsid w:val="007D22CE"/>
    <w:rsid w:val="007D7DA5"/>
    <w:rsid w:val="007E7E60"/>
    <w:rsid w:val="007F3015"/>
    <w:rsid w:val="007F3C6A"/>
    <w:rsid w:val="007F5955"/>
    <w:rsid w:val="007F6527"/>
    <w:rsid w:val="007F7E5C"/>
    <w:rsid w:val="00801491"/>
    <w:rsid w:val="008053CC"/>
    <w:rsid w:val="00812C2B"/>
    <w:rsid w:val="0081645F"/>
    <w:rsid w:val="008239D9"/>
    <w:rsid w:val="00831CEC"/>
    <w:rsid w:val="00832B31"/>
    <w:rsid w:val="00833694"/>
    <w:rsid w:val="00843164"/>
    <w:rsid w:val="00844D3D"/>
    <w:rsid w:val="00854E7D"/>
    <w:rsid w:val="008551F7"/>
    <w:rsid w:val="008564DF"/>
    <w:rsid w:val="00861AF1"/>
    <w:rsid w:val="00862F75"/>
    <w:rsid w:val="00864060"/>
    <w:rsid w:val="00872BF7"/>
    <w:rsid w:val="0087704F"/>
    <w:rsid w:val="00882FC2"/>
    <w:rsid w:val="008831E3"/>
    <w:rsid w:val="0089081A"/>
    <w:rsid w:val="00891C0C"/>
    <w:rsid w:val="00891E82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20130"/>
    <w:rsid w:val="0092112C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E32E8"/>
    <w:rsid w:val="009E4787"/>
    <w:rsid w:val="009E7A80"/>
    <w:rsid w:val="009F0147"/>
    <w:rsid w:val="009F1D34"/>
    <w:rsid w:val="009F3D2E"/>
    <w:rsid w:val="009F7B9C"/>
    <w:rsid w:val="00A13072"/>
    <w:rsid w:val="00A13768"/>
    <w:rsid w:val="00A33EF8"/>
    <w:rsid w:val="00A540CE"/>
    <w:rsid w:val="00A55BEE"/>
    <w:rsid w:val="00A57CFB"/>
    <w:rsid w:val="00A61102"/>
    <w:rsid w:val="00A63868"/>
    <w:rsid w:val="00A65A8E"/>
    <w:rsid w:val="00A76AA4"/>
    <w:rsid w:val="00A77436"/>
    <w:rsid w:val="00A77C49"/>
    <w:rsid w:val="00A81DBB"/>
    <w:rsid w:val="00A82DCC"/>
    <w:rsid w:val="00AA579E"/>
    <w:rsid w:val="00AB3808"/>
    <w:rsid w:val="00AC1E8B"/>
    <w:rsid w:val="00AC4458"/>
    <w:rsid w:val="00AC47D9"/>
    <w:rsid w:val="00AD0578"/>
    <w:rsid w:val="00AD30D5"/>
    <w:rsid w:val="00AF6C37"/>
    <w:rsid w:val="00B034DA"/>
    <w:rsid w:val="00B23FAA"/>
    <w:rsid w:val="00B26277"/>
    <w:rsid w:val="00B27C82"/>
    <w:rsid w:val="00B3295F"/>
    <w:rsid w:val="00B35181"/>
    <w:rsid w:val="00B40934"/>
    <w:rsid w:val="00B46523"/>
    <w:rsid w:val="00B472A0"/>
    <w:rsid w:val="00B56BA1"/>
    <w:rsid w:val="00B64063"/>
    <w:rsid w:val="00B66AE0"/>
    <w:rsid w:val="00B71A79"/>
    <w:rsid w:val="00B744E1"/>
    <w:rsid w:val="00B86B21"/>
    <w:rsid w:val="00B87EBB"/>
    <w:rsid w:val="00B93E60"/>
    <w:rsid w:val="00B9773F"/>
    <w:rsid w:val="00BA0A64"/>
    <w:rsid w:val="00BA4357"/>
    <w:rsid w:val="00BC1E0A"/>
    <w:rsid w:val="00BC1FF8"/>
    <w:rsid w:val="00BC28FC"/>
    <w:rsid w:val="00BC3D13"/>
    <w:rsid w:val="00BC3DEE"/>
    <w:rsid w:val="00C00D23"/>
    <w:rsid w:val="00C01DAD"/>
    <w:rsid w:val="00C02E26"/>
    <w:rsid w:val="00C037D9"/>
    <w:rsid w:val="00C04CDE"/>
    <w:rsid w:val="00C067C5"/>
    <w:rsid w:val="00C07FA7"/>
    <w:rsid w:val="00C144CC"/>
    <w:rsid w:val="00C2476A"/>
    <w:rsid w:val="00C27380"/>
    <w:rsid w:val="00C33255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878"/>
    <w:rsid w:val="00C95D0E"/>
    <w:rsid w:val="00C95DA6"/>
    <w:rsid w:val="00CB77D5"/>
    <w:rsid w:val="00CC05D9"/>
    <w:rsid w:val="00CD349E"/>
    <w:rsid w:val="00CD47F7"/>
    <w:rsid w:val="00CD7582"/>
    <w:rsid w:val="00CF1156"/>
    <w:rsid w:val="00CF29F0"/>
    <w:rsid w:val="00D0020C"/>
    <w:rsid w:val="00D06E8C"/>
    <w:rsid w:val="00D1102F"/>
    <w:rsid w:val="00D127D2"/>
    <w:rsid w:val="00D27F38"/>
    <w:rsid w:val="00D30E2C"/>
    <w:rsid w:val="00D33707"/>
    <w:rsid w:val="00D343F0"/>
    <w:rsid w:val="00D34CAA"/>
    <w:rsid w:val="00D35378"/>
    <w:rsid w:val="00D37743"/>
    <w:rsid w:val="00D55078"/>
    <w:rsid w:val="00D568D3"/>
    <w:rsid w:val="00D61867"/>
    <w:rsid w:val="00D65641"/>
    <w:rsid w:val="00D752B5"/>
    <w:rsid w:val="00D76DC7"/>
    <w:rsid w:val="00D814EF"/>
    <w:rsid w:val="00D81F4E"/>
    <w:rsid w:val="00D85733"/>
    <w:rsid w:val="00D86C6A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F1288"/>
    <w:rsid w:val="00DF30E9"/>
    <w:rsid w:val="00DF46FC"/>
    <w:rsid w:val="00DF5727"/>
    <w:rsid w:val="00DF721D"/>
    <w:rsid w:val="00E006C5"/>
    <w:rsid w:val="00E04B32"/>
    <w:rsid w:val="00E07672"/>
    <w:rsid w:val="00E13020"/>
    <w:rsid w:val="00E152CB"/>
    <w:rsid w:val="00E24997"/>
    <w:rsid w:val="00E2595E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7827"/>
    <w:rsid w:val="00EA5BA5"/>
    <w:rsid w:val="00EB05A0"/>
    <w:rsid w:val="00EB0D26"/>
    <w:rsid w:val="00EB30CE"/>
    <w:rsid w:val="00EB3E5F"/>
    <w:rsid w:val="00EC574D"/>
    <w:rsid w:val="00ED56F4"/>
    <w:rsid w:val="00EF0744"/>
    <w:rsid w:val="00EF3E16"/>
    <w:rsid w:val="00EF7D16"/>
    <w:rsid w:val="00F0034F"/>
    <w:rsid w:val="00F04D0B"/>
    <w:rsid w:val="00F053DC"/>
    <w:rsid w:val="00F20FA0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7CB5"/>
    <w:rsid w:val="00FA14CF"/>
    <w:rsid w:val="00FA18AC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C9A0B9D1-420D-412D-A824-9AAEFB99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krushaybhavsa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krushaybhavsar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krushaybhavsar/signslat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rushaybhavsar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tileshiftgame.com" TargetMode="External"/><Relationship Id="rId10" Type="http://schemas.openxmlformats.org/officeDocument/2006/relationships/hyperlink" Target="mailto:krushaybhavsar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utorconnect.sbo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5</TotalTime>
  <Pages>1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Krushay Bhavsar</dc:creator>
  <cp:lastModifiedBy>Bhavsar, Krushay A</cp:lastModifiedBy>
  <cp:revision>4</cp:revision>
  <cp:lastPrinted>2022-08-24T00:50:00Z</cp:lastPrinted>
  <dcterms:created xsi:type="dcterms:W3CDTF">2023-09-06T20:19:00Z</dcterms:created>
  <dcterms:modified xsi:type="dcterms:W3CDTF">2023-09-08T18:14:00Z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