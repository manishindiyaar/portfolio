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C978C6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C978C6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77777777" w:rsidR="00782533" w:rsidRDefault="004F08E9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1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12F98B8F" w:rsidR="00443192" w:rsidRPr="00614230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krushaybhavsar.com</w:t>
              </w:r>
            </w:hyperlink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C0B1C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="000C0B1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25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4" w:history="1"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github.com/</w:t>
              </w:r>
              <w:proofErr w:type="spellStart"/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922D45" w:rsidRDefault="001C0658" w:rsidP="00782533">
      <w:pPr>
        <w:pStyle w:val="Heading1"/>
        <w:pBdr>
          <w:bottom w:val="double" w:sz="2" w:space="0" w:color="595959" w:themeColor="text1" w:themeTint="A6"/>
        </w:pBdr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6E1B999F" w:rsidR="006632D7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475151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4751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0/4.0</w:t>
            </w:r>
            <w:r w:rsidR="0047515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75151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="00C978C6" w:rsidRP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Atlanta, GA</w:t>
            </w:r>
          </w:p>
          <w:p w14:paraId="596AA6BC" w14:textId="6A1CA335" w:rsidR="00042F60" w:rsidRPr="00614230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/ </w:t>
            </w:r>
            <w:r w:rsidR="006632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Concentration in Information Internetworks &amp; Intelligenc</w:t>
            </w:r>
            <w:r w:rsidR="0047515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66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DB32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May</w:t>
            </w:r>
            <w:r w:rsidR="00C978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DB32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  <w:p w14:paraId="3D2B5EE1" w14:textId="16E2746A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Data Structures &amp; Algorithms, Discrete Mathematics, Objects and Design</w:t>
            </w:r>
          </w:p>
          <w:p w14:paraId="6CC877AD" w14:textId="6B482CB7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Startup Exchange, Venture Capital Club,</w:t>
            </w:r>
            <w:r w:rsidR="00E240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GreyHat</w:t>
            </w:r>
            <w:proofErr w:type="spellEnd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Club, </w:t>
            </w:r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 + Social Good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GOALSoccer</w:t>
            </w:r>
            <w:proofErr w:type="spellEnd"/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Tennis Association at Georgia Tech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  <w:p w14:paraId="333D3F77" w14:textId="23D8E730" w:rsidR="00C978C6" w:rsidRPr="00C978C6" w:rsidRDefault="00E13020" w:rsidP="00E1302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Secaucus High School –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4.8</w:t>
            </w:r>
            <w:r w:rsidR="00753E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/4.85                                                                                                                      </w:t>
            </w:r>
            <w:r w:rsidR="00C978C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BFAB698" w14:textId="14625C2F" w:rsidR="00E13020" w:rsidRPr="00614230" w:rsidRDefault="00C978C6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STEM Academy, </w:t>
            </w:r>
            <w:r w:rsidR="00E130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753E1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E1302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</w:t>
            </w:r>
            <w:r w:rsidR="006632D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6632D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53E1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1302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 2023</w:t>
            </w:r>
          </w:p>
          <w:p w14:paraId="5A095B6D" w14:textId="77777777" w:rsidR="00475151" w:rsidRDefault="00E13020" w:rsidP="00475151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Placed 1st in the international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SimpliHacks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High Tech Hacks Hackathon, 2nd place Advanced Math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Mathfax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Contest, 1st place Kiss Institute of Practical Robotics (KIPR) 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</w:p>
          <w:p w14:paraId="2B31D656" w14:textId="3929E080" w:rsidR="00F240D9" w:rsidRPr="00475151" w:rsidRDefault="00F240D9" w:rsidP="00753E1C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240D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F240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Robotics Club, Junior State of America, Math Club, Varsity Cross Country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National Honor Society</w:t>
            </w:r>
          </w:p>
        </w:tc>
      </w:tr>
    </w:tbl>
    <w:p w14:paraId="54057942" w14:textId="47D3F974" w:rsidR="00475151" w:rsidRPr="00922D45" w:rsidRDefault="00475151" w:rsidP="00782533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12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SKILLS</w:t>
      </w:r>
      <w:r w:rsid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&amp; Interests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475151" w:rsidRPr="00614230" w14:paraId="1CE7048C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909B290" w14:textId="5A262E09" w:rsidR="00147A82" w:rsidRDefault="00475151" w:rsidP="00753E1C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</w:t>
            </w:r>
            <w:r w:rsidR="00E20E4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/Markup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Languages</w:t>
            </w:r>
            <w:r w:rsidR="00147A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147A8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TypeScript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7A8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7A8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R, MATLAB, C#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E20E4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CSS, SCSS, XML</w:t>
            </w:r>
          </w:p>
          <w:p w14:paraId="1F3307D6" w14:textId="5B57E599" w:rsidR="00475151" w:rsidRDefault="00475151" w:rsidP="00753E1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Frameworks</w:t>
            </w:r>
            <w:r w:rsidR="00E20E4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/Libraries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105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.js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Electron</w:t>
            </w:r>
            <w:r w:rsidR="00147A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Express.js, Django, Flask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Redux, NumPy, TensorFlow, </w:t>
            </w:r>
            <w:r w:rsidR="00E20E4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Tools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PostgreSQL, A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mazon Web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ervices (Cognito, EC2, S3)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Jira, Figma, 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Android Studio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Arduino</w:t>
            </w:r>
          </w:p>
          <w:p w14:paraId="7109B80F" w14:textId="5CFCDA12" w:rsidR="00922D45" w:rsidRPr="00922D45" w:rsidRDefault="00922D45" w:rsidP="00753E1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Interests: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Entrepreneurship, </w:t>
            </w:r>
            <w:r w:rsidR="00E20E4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Full-stack engineering, </w:t>
            </w:r>
            <w:r w:rsidR="008773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Algorithms,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Puzzle-solving, Travelling, </w:t>
            </w:r>
            <w:r w:rsidR="008773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Snowboarding,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Hiking</w:t>
            </w:r>
            <w:r w:rsidR="00D0555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C978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Sudoku</w:t>
            </w:r>
          </w:p>
        </w:tc>
      </w:tr>
    </w:tbl>
    <w:p w14:paraId="23631424" w14:textId="5E7D673D" w:rsidR="00126049" w:rsidRPr="00922D45" w:rsidRDefault="001C0658" w:rsidP="00782533">
      <w:pPr>
        <w:pStyle w:val="Heading1"/>
        <w:tabs>
          <w:tab w:val="left" w:pos="-540"/>
        </w:tabs>
        <w:spacing w:before="120"/>
        <w:ind w:left="-547" w:right="-738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EXPERI</w:t>
      </w:r>
      <w:r w:rsidR="00071587"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</w:t>
      </w: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626358E5" w14:textId="58BA4BBB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230CBC0F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753E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7E57096D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rigorous 5-week program focused on </w:t>
            </w:r>
            <w:r w:rsidR="00215612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mathematical </w:t>
            </w:r>
            <w:r w:rsidR="00134B3B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 analysis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134B3B" w:rsidRP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</w:t>
            </w:r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26D28109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Explored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combinatorics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 theory</w:t>
            </w: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 Olympians to solve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linguistic and </w:t>
            </w:r>
            <w:r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 theory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problems</w:t>
            </w:r>
          </w:p>
          <w:p w14:paraId="4A943035" w14:textId="67B4AEE6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6262E09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509F8131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Cisco services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issues posed in the public transportation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sector </w:t>
            </w:r>
          </w:p>
          <w:p w14:paraId="1EA04665" w14:textId="1A45D514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cybersecurity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IoT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552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through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sessions</w:t>
            </w:r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interacting with influential company executives</w:t>
            </w:r>
          </w:p>
          <w:p w14:paraId="5667F919" w14:textId="02803713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Mission Mentor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794C0735" w14:textId="667C09A9" w:rsidR="000B780F" w:rsidRPr="000B780F" w:rsidRDefault="00801491" w:rsidP="000B780F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</w:t>
            </w:r>
            <w:r w:rsidR="00751D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                                                                                                                         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 2021 – Apr 2022</w:t>
            </w:r>
          </w:p>
          <w:p w14:paraId="727506D8" w14:textId="7F2CBE5B" w:rsidR="000B780F" w:rsidRDefault="000B780F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Delivered critical product features on the 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main </w:t>
            </w:r>
            <w:r w:rsidRPr="00751D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.js</w:t>
            </w: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site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the </w:t>
            </w:r>
            <w:r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Java Spring Boot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backend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751D2D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PostgreSQL</w:t>
            </w:r>
            <w:r w:rsidR="00751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database</w:t>
            </w:r>
          </w:p>
          <w:p w14:paraId="4C04BCF4" w14:textId="3CA4C013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orked on product backlog follow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B552C1" w:rsidRPr="004C08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8053CC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gile </w:t>
            </w:r>
            <w:r w:rsid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0F57EE" w:rsidRPr="00B552C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crum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732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methodology</w:t>
            </w:r>
          </w:p>
          <w:p w14:paraId="6CD1B295" w14:textId="465A21E7" w:rsidR="00055CEA" w:rsidRPr="00FE4019" w:rsidRDefault="00AC4458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17435F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helped amass 10,000</w:t>
            </w:r>
            <w:r w:rsidR="008053CC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17435F" w:rsidRPr="007732E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globally</w:t>
            </w:r>
          </w:p>
          <w:p w14:paraId="09DC6EE9" w14:textId="1372C408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My Fine Mind, 501c3 NJ Nonprofit Organization</w:t>
            </w:r>
            <w:r w:rsidR="00715E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8979F35" w14:textId="6987C4DA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Co-Founder, Chief Marketing and Technology Officer</w:t>
            </w:r>
            <w:r w:rsidR="00715E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</w:t>
            </w:r>
            <w:r w:rsid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Aug 2021</w:t>
            </w:r>
          </w:p>
          <w:p w14:paraId="6260C894" w14:textId="29F04998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Co-founded a nonprofit </w:t>
            </w:r>
            <w:r w:rsid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aimed at providing impoverished children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school supplies critical for their educational journey</w:t>
            </w:r>
          </w:p>
          <w:p w14:paraId="1624A11C" w14:textId="59C1B5FE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Raised $25,000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worth of school supplies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children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cannot afford adequate schooling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undeveloped areas</w:t>
            </w:r>
          </w:p>
          <w:p w14:paraId="2B086F10" w14:textId="0EB90AE2" w:rsidR="00475151" w:rsidRPr="00475151" w:rsidRDefault="00DA465B" w:rsidP="00753E1C">
            <w:pPr>
              <w:pStyle w:val="ListParagraph"/>
              <w:numPr>
                <w:ilvl w:val="0"/>
                <w:numId w:val="19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(https://www.myfinemind.org/) for donation transactions, merchandise sale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blog posts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outreach</w:t>
            </w:r>
          </w:p>
        </w:tc>
      </w:tr>
    </w:tbl>
    <w:p w14:paraId="39E7FA27" w14:textId="3EA1D623" w:rsidR="00435EAA" w:rsidRPr="00922D45" w:rsidRDefault="00435EAA" w:rsidP="00782533">
      <w:pPr>
        <w:pStyle w:val="Heading1"/>
        <w:spacing w:before="12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922D45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F2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9"/>
          <w:tblHeader/>
        </w:trPr>
        <w:tc>
          <w:tcPr>
            <w:tcW w:w="5000" w:type="pct"/>
          </w:tcPr>
          <w:p w14:paraId="5ACC957D" w14:textId="6F57819B" w:rsidR="0092008E" w:rsidRPr="00044CC6" w:rsidRDefault="0092008E" w:rsidP="0092008E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Munch             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Pr="004513FB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   </w:t>
            </w:r>
            <w:r w:rsidRPr="00D86C6A">
              <w:t xml:space="preserve">                   </w:t>
            </w:r>
            <w:r>
              <w:t xml:space="preserve">        </w:t>
            </w:r>
            <w:r w:rsidRPr="00D86C6A">
              <w:t xml:space="preserve">        </w:t>
            </w:r>
            <w:r w:rsidR="001B5763">
              <w:t xml:space="preserve">           </w:t>
            </w:r>
            <w:r w:rsidRPr="00D86C6A">
              <w:t xml:space="preserve">      </w:t>
            </w:r>
            <w:hyperlink r:id="rId15" w:history="1">
              <w:r w:rsidR="001B5763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https://joinmunch.app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Native, 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Redux, 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AWS (Cognito, EC2, S3), 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PostgreSQL, </w:t>
            </w:r>
            <w:proofErr w:type="spellStart"/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GraphQL</w:t>
            </w:r>
            <w:proofErr w:type="spellEnd"/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React</w:t>
            </w:r>
            <w:r w:rsidR="00147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19095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js</w:t>
            </w:r>
            <w:r w:rsid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Firebase</w:t>
            </w:r>
            <w:r w:rsidR="008E08C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C6F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</w:t>
            </w:r>
            <w:r w:rsidR="007424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Oct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7424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7424C6" w:rsidRPr="007424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Present</w:t>
            </w:r>
          </w:p>
          <w:p w14:paraId="23718A9F" w14:textId="29D8B0BB" w:rsidR="00743CF4" w:rsidRPr="00743CF4" w:rsidRDefault="00743CF4" w:rsidP="0092008E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social </w:t>
            </w:r>
            <w:r w:rsidR="007732E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culinary hub</w:t>
            </w:r>
            <w:r w:rsidRPr="00743CF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for college students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to buy</w:t>
            </w:r>
            <w:r w:rsidR="005C6F4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sell </w:t>
            </w:r>
            <w:r w:rsidR="007732E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homecooked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meals</w:t>
            </w:r>
            <w:r w:rsidR="005C6F4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743CF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discover recipes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created by other students</w:t>
            </w:r>
          </w:p>
          <w:p w14:paraId="46310C27" w14:textId="1ECABBC2" w:rsidR="0092008E" w:rsidRPr="0092008E" w:rsidRDefault="00EF407B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cross-platform mobile application with </w:t>
            </w:r>
            <w:r w:rsidR="005C6F43"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cached state-managemen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C6F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scalable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persistent data storage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gateway authentication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layer using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relational database systems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Prisma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bject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elational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EF4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Pr="00EF407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AWS services</w:t>
            </w:r>
          </w:p>
          <w:p w14:paraId="706A9398" w14:textId="18BD9D9E" w:rsidR="00A61102" w:rsidRPr="00044CC6" w:rsidRDefault="00A61102" w:rsidP="00A61102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</w:t>
            </w:r>
            <w:r w:rsidR="0092008E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</w:t>
            </w:r>
            <w:r w:rsidR="0092008E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</w:t>
            </w:r>
            <w:r w:rsidR="0028048F">
              <w:t xml:space="preserve">      </w:t>
            </w:r>
            <w:r w:rsidR="00126634">
              <w:t xml:space="preserve">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6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https://tutorconnect.sboe.org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.js</w:t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Firebase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513FB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</w:t>
            </w:r>
            <w:r w:rsidR="0028048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F90E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6E524A04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 </w:t>
            </w:r>
            <w:r w:rsidR="00AC269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cloud-based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networking platform to connect </w:t>
            </w:r>
            <w:r w:rsidR="00AC269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students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with verified tutors</w:t>
            </w:r>
            <w:r w:rsidR="00AC2698" w:rsidRP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C26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within 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the Secaucus Board of Education</w:t>
            </w:r>
          </w:p>
          <w:p w14:paraId="06F42CE2" w14:textId="26521E3F" w:rsidR="00A61102" w:rsidRPr="00427003" w:rsidRDefault="00F240D9" w:rsidP="00753E1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Designed and implemented a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with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student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 w:rsid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="00FE7B67"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="00FE7B67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tutors</w:t>
            </w:r>
          </w:p>
          <w:p w14:paraId="7C7496AC" w14:textId="6DA782EE" w:rsidR="002729E7" w:rsidRPr="00044CC6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single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7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https://tileshiftgame.com</w:t>
              </w:r>
            </w:hyperlink>
            <w:r w:rsidR="00044CC6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br/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147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.js</w:t>
            </w:r>
            <w:r w:rsidR="00044C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8048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93733F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</w:t>
            </w:r>
            <w:r w:rsidR="0028048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044C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limited moves</w:t>
            </w:r>
          </w:p>
          <w:p w14:paraId="1D8904E7" w14:textId="53B5151D" w:rsidR="0027025A" w:rsidRPr="0028048F" w:rsidRDefault="00F240D9" w:rsidP="0028048F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 </w:t>
            </w:r>
            <w:r w:rsidR="00497E9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6F14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 minutes and 40 seconds</w:t>
            </w:r>
            <w:r w:rsidR="00AC26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per user</w:t>
            </w:r>
          </w:p>
        </w:tc>
      </w:tr>
    </w:tbl>
    <w:p w14:paraId="7062B4D0" w14:textId="77777777" w:rsidR="00260D3F" w:rsidRPr="00614230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A9648D">
      <w:footerReference w:type="default" r:id="rId18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998B" w14:textId="77777777" w:rsidR="00A9648D" w:rsidRDefault="00A9648D">
      <w:pPr>
        <w:spacing w:after="0"/>
      </w:pPr>
      <w:r>
        <w:separator/>
      </w:r>
    </w:p>
    <w:p w14:paraId="0DF74C41" w14:textId="77777777" w:rsidR="00A9648D" w:rsidRDefault="00A9648D"/>
  </w:endnote>
  <w:endnote w:type="continuationSeparator" w:id="0">
    <w:p w14:paraId="07942264" w14:textId="77777777" w:rsidR="00A9648D" w:rsidRDefault="00A9648D">
      <w:pPr>
        <w:spacing w:after="0"/>
      </w:pPr>
      <w:r>
        <w:continuationSeparator/>
      </w:r>
    </w:p>
    <w:p w14:paraId="58F80468" w14:textId="77777777" w:rsidR="00A9648D" w:rsidRDefault="00A9648D"/>
  </w:endnote>
  <w:endnote w:type="continuationNotice" w:id="1">
    <w:p w14:paraId="22B58D7E" w14:textId="77777777" w:rsidR="00A9648D" w:rsidRDefault="00A964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9DAE3" w14:textId="77777777" w:rsidR="00A9648D" w:rsidRDefault="00A9648D">
      <w:pPr>
        <w:spacing w:after="0"/>
      </w:pPr>
      <w:r>
        <w:separator/>
      </w:r>
    </w:p>
    <w:p w14:paraId="47DF183F" w14:textId="77777777" w:rsidR="00A9648D" w:rsidRDefault="00A9648D"/>
  </w:footnote>
  <w:footnote w:type="continuationSeparator" w:id="0">
    <w:p w14:paraId="4C5BC887" w14:textId="77777777" w:rsidR="00A9648D" w:rsidRDefault="00A9648D">
      <w:pPr>
        <w:spacing w:after="0"/>
      </w:pPr>
      <w:r>
        <w:continuationSeparator/>
      </w:r>
    </w:p>
    <w:p w14:paraId="7828B29D" w14:textId="77777777" w:rsidR="00A9648D" w:rsidRDefault="00A9648D"/>
  </w:footnote>
  <w:footnote w:type="continuationNotice" w:id="1">
    <w:p w14:paraId="14330960" w14:textId="77777777" w:rsidR="00A9648D" w:rsidRDefault="00A9648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6612F"/>
    <w:rsid w:val="00071587"/>
    <w:rsid w:val="000779DD"/>
    <w:rsid w:val="00084AFC"/>
    <w:rsid w:val="00091769"/>
    <w:rsid w:val="000B2A8B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5589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47A82"/>
    <w:rsid w:val="0015001D"/>
    <w:rsid w:val="00153036"/>
    <w:rsid w:val="0017435F"/>
    <w:rsid w:val="00186FFD"/>
    <w:rsid w:val="00190954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8048F"/>
    <w:rsid w:val="00286365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D6272"/>
    <w:rsid w:val="004F08E9"/>
    <w:rsid w:val="004F0FFE"/>
    <w:rsid w:val="004F5977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E1CFF"/>
    <w:rsid w:val="005E3E3F"/>
    <w:rsid w:val="005E6691"/>
    <w:rsid w:val="005F0703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632D7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D2FE6"/>
    <w:rsid w:val="006E2646"/>
    <w:rsid w:val="006F11C3"/>
    <w:rsid w:val="006F1474"/>
    <w:rsid w:val="00705DBA"/>
    <w:rsid w:val="00712C3C"/>
    <w:rsid w:val="00712D21"/>
    <w:rsid w:val="00715295"/>
    <w:rsid w:val="00715EA0"/>
    <w:rsid w:val="00716B94"/>
    <w:rsid w:val="00717B5A"/>
    <w:rsid w:val="007207C9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5955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77370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0E45"/>
    <w:rsid w:val="008D11FA"/>
    <w:rsid w:val="008E08C0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44D50"/>
    <w:rsid w:val="00A540CE"/>
    <w:rsid w:val="00A55BEE"/>
    <w:rsid w:val="00A57CFB"/>
    <w:rsid w:val="00A61102"/>
    <w:rsid w:val="00A63868"/>
    <w:rsid w:val="00A65A8E"/>
    <w:rsid w:val="00A734A8"/>
    <w:rsid w:val="00A76AA4"/>
    <w:rsid w:val="00A77436"/>
    <w:rsid w:val="00A77C49"/>
    <w:rsid w:val="00A81DBB"/>
    <w:rsid w:val="00A82DCC"/>
    <w:rsid w:val="00A9648D"/>
    <w:rsid w:val="00AA579E"/>
    <w:rsid w:val="00AB3808"/>
    <w:rsid w:val="00AC1E8B"/>
    <w:rsid w:val="00AC2698"/>
    <w:rsid w:val="00AC4458"/>
    <w:rsid w:val="00AC47D9"/>
    <w:rsid w:val="00AD0578"/>
    <w:rsid w:val="00AD30D5"/>
    <w:rsid w:val="00AF6C37"/>
    <w:rsid w:val="00B034DA"/>
    <w:rsid w:val="00B23FAA"/>
    <w:rsid w:val="00B26277"/>
    <w:rsid w:val="00B27C82"/>
    <w:rsid w:val="00B3295F"/>
    <w:rsid w:val="00B35181"/>
    <w:rsid w:val="00B40934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B77D5"/>
    <w:rsid w:val="00CC05D9"/>
    <w:rsid w:val="00CD349E"/>
    <w:rsid w:val="00CD47F7"/>
    <w:rsid w:val="00CD7582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32E4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B607D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hyperlink" Target="https://tileshiftgam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Bhavsar, Krushay A</cp:lastModifiedBy>
  <cp:revision>5</cp:revision>
  <cp:lastPrinted>2024-01-27T21:04:00Z</cp:lastPrinted>
  <dcterms:created xsi:type="dcterms:W3CDTF">2024-01-27T21:08:00Z</dcterms:created>
  <dcterms:modified xsi:type="dcterms:W3CDTF">2024-01-27T21:13:00Z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