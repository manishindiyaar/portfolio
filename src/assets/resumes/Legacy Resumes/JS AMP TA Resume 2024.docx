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0A91" w14:textId="6BB31375" w:rsidR="00C067C5" w:rsidRPr="00C978C6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C978C6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77777777" w:rsidR="00782533" w:rsidRDefault="004F08E9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292 Grace Avenue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Secaucus</w:t>
            </w:r>
            <w:r w:rsidR="000F6D5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NJ 07094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(201) 375-5770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hyperlink r:id="rId11" w:history="1">
              <w:r w:rsidR="00443192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krushaybhavsar@gmail.com</w:t>
              </w:r>
            </w:hyperlink>
          </w:p>
          <w:p w14:paraId="4D3C402E" w14:textId="12F98B8F" w:rsidR="00443192" w:rsidRPr="00614230" w:rsidRDefault="00215612" w:rsidP="00782533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Portfolio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2" w:history="1">
              <w:r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krushaybhavsar.com</w:t>
              </w:r>
            </w:hyperlink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7825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C0B1C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LinkedIn</w:t>
            </w:r>
            <w:r w:rsidR="000C0B1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3" w:history="1"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linkedin.com/in/</w:t>
              </w:r>
              <w:proofErr w:type="spellStart"/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7825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D43B7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</w:t>
            </w:r>
            <w:r w:rsidR="00DD43B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4" w:history="1"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github.com/</w:t>
              </w:r>
              <w:proofErr w:type="spellStart"/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922D45" w:rsidRDefault="001C0658" w:rsidP="00782533">
      <w:pPr>
        <w:pStyle w:val="Heading1"/>
        <w:pBdr>
          <w:bottom w:val="double" w:sz="2" w:space="0" w:color="595959" w:themeColor="text1" w:themeTint="A6"/>
        </w:pBdr>
        <w:spacing w:before="120"/>
        <w:ind w:left="-547" w:right="-738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6E1B999F" w:rsidR="006632D7" w:rsidRDefault="00042F60" w:rsidP="00042F6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Georgia Institute of Technology</w:t>
            </w:r>
            <w:r w:rsidR="0047515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="00475151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</w:t>
            </w:r>
            <w:r w:rsidR="004751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0/4.0</w:t>
            </w:r>
            <w:r w:rsidR="0047515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Atlanta, GA</w:t>
            </w:r>
          </w:p>
          <w:p w14:paraId="596AA6BC" w14:textId="35B81C03" w:rsidR="00042F60" w:rsidRPr="00614230" w:rsidRDefault="00255E7F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in Computer Science</w:t>
            </w:r>
            <w:r w:rsidR="0047515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/ </w:t>
            </w:r>
            <w:r w:rsidR="006632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Concentration in Information Internetworks &amp; Intelligenc</w:t>
            </w:r>
            <w:r w:rsidR="0047515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</w:t>
            </w:r>
            <w:r w:rsidR="006632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</w:t>
            </w:r>
            <w:r w:rsidR="006632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B84E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</w:t>
            </w:r>
            <w:r w:rsidR="00C978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B84E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  <w:p w14:paraId="3D2B5EE1" w14:textId="16E2746A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Relevant Coursework</w:t>
            </w:r>
            <w:r w:rsidR="0056553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Linear 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Algebra</w:t>
            </w:r>
            <w:r w:rsidR="00E240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Data Structures &amp; Algorithms, Discrete Mathematics, Objects and Design</w:t>
            </w:r>
          </w:p>
          <w:p w14:paraId="6CC877AD" w14:textId="6B482CB7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Startup Exchange, Venture Capital Club,</w:t>
            </w:r>
            <w:r w:rsidR="00E240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HexLabs</w:t>
            </w:r>
            <w:proofErr w:type="spellEnd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GreyHat</w:t>
            </w:r>
            <w:proofErr w:type="spellEnd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Club, </w:t>
            </w:r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 + Social Good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GOALSoccer</w:t>
            </w:r>
            <w:proofErr w:type="spellEnd"/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Table Tennis Association at Georgia Tech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Grand Challenges Living Learning Community</w:t>
            </w:r>
          </w:p>
          <w:p w14:paraId="333D3F77" w14:textId="23D8E730" w:rsidR="00C978C6" w:rsidRPr="00C978C6" w:rsidRDefault="00E13020" w:rsidP="00E1302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Secaucus High School –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4.8</w:t>
            </w:r>
            <w:r w:rsidR="00753E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/4.85                                                                                                                      </w:t>
            </w:r>
            <w:r w:rsid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6BFAB698" w14:textId="14625C2F" w:rsidR="00E13020" w:rsidRPr="00614230" w:rsidRDefault="00C978C6" w:rsidP="00E130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STEM Academy, </w:t>
            </w:r>
            <w:r w:rsidR="00E1302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Valedictorian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753E1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</w:t>
            </w:r>
            <w:r w:rsidR="00E130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</w:t>
            </w:r>
            <w:r w:rsidR="006632D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6632D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3E1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E1302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Jun 2023</w:t>
            </w:r>
          </w:p>
          <w:p w14:paraId="5A095B6D" w14:textId="77777777" w:rsidR="00475151" w:rsidRDefault="00E13020" w:rsidP="00475151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30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Honors and Awards: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Placed 1st in the international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SimpliHacks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proofErr w:type="gram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High Tech</w:t>
            </w:r>
            <w:proofErr w:type="gram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Hacks Hackathon, 2nd place Advanced Math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Mathfax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Contest, 1st place Kiss Institute of Practical Robotics (KIPR) 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Botball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Competition</w:t>
            </w:r>
          </w:p>
          <w:p w14:paraId="2B31D656" w14:textId="3929E080" w:rsidR="00F240D9" w:rsidRPr="00475151" w:rsidRDefault="00F240D9" w:rsidP="00753E1C">
            <w:pPr>
              <w:pStyle w:val="ListParagraph"/>
              <w:numPr>
                <w:ilvl w:val="0"/>
                <w:numId w:val="18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40D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F240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Robotics Club, Junior State of America, Math Club, Varsity Cross Country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National Honor Society</w:t>
            </w:r>
          </w:p>
        </w:tc>
      </w:tr>
    </w:tbl>
    <w:p w14:paraId="54057942" w14:textId="47D3F974" w:rsidR="00475151" w:rsidRPr="00922D45" w:rsidRDefault="00475151" w:rsidP="00782533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12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SKILLS</w:t>
      </w:r>
      <w:r w:rsid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&amp; Interests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475151" w:rsidRPr="00614230" w14:paraId="1CE7048C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1F3307D6" w14:textId="7B91B396" w:rsidR="00475151" w:rsidRDefault="00475151" w:rsidP="00753E1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Programming Languages/Frameworks: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TypeScript</w:t>
            </w:r>
            <w:r w:rsidR="00044C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JavaScript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Java, Python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ED1F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05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R, MATLAB,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ReactJS, React Native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Electron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Markup Languages: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HTML, CSS, SCSS, XML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Tools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PostgreSQL, AWS, </w:t>
            </w:r>
            <w:r w:rsidR="005C6F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Redux,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Firebase,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Jira, Figma, </w:t>
            </w:r>
            <w:r w:rsidR="00044C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Android Studio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NumPy, TensorFlow,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OpenCV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044C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Arduino,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Unity</w:t>
            </w:r>
          </w:p>
          <w:p w14:paraId="7109B80F" w14:textId="3BC0A811" w:rsidR="00922D45" w:rsidRPr="00922D45" w:rsidRDefault="00922D45" w:rsidP="00753E1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Interests: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Entrepreneurship, Puzzle-solving, Travelling, Hiking, </w:t>
            </w:r>
            <w:r w:rsidR="00D0555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Snowboarding, </w:t>
            </w:r>
            <w:r w:rsidR="00C978C6" w:rsidRP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Papier-mâché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sculpting, Lego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Sudoku</w:t>
            </w:r>
          </w:p>
        </w:tc>
      </w:tr>
    </w:tbl>
    <w:p w14:paraId="23631424" w14:textId="5E7D673D" w:rsidR="00126049" w:rsidRPr="00922D45" w:rsidRDefault="001C0658" w:rsidP="00782533">
      <w:pPr>
        <w:pStyle w:val="Heading1"/>
        <w:tabs>
          <w:tab w:val="left" w:pos="-540"/>
        </w:tabs>
        <w:spacing w:before="120"/>
        <w:ind w:left="-547" w:right="-738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EXPERI</w:t>
      </w:r>
      <w:r w:rsidR="00071587"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</w:t>
      </w: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14230" w:rsidRPr="00614230" w14:paraId="7D998550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626358E5" w14:textId="58BA4BBB" w:rsidR="00D978E9" w:rsidRPr="00614230" w:rsidRDefault="007F3015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Jane Street Capital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5243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Quantitative Trading Firm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185644E7" w14:textId="230CBC0F" w:rsidR="00D978E9" w:rsidRPr="00614230" w:rsidRDefault="005243DF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Academy of Math and Programming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AF6C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753E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  <w:p w14:paraId="5A9C57CE" w14:textId="7E57096D" w:rsidR="00FE75B8" w:rsidRPr="00FE75B8" w:rsidRDefault="0023090F" w:rsidP="00FE75B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Selected as one of 77 </w:t>
            </w:r>
            <w:r w:rsidR="00AD30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nationally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rigorous 5-week program focused on </w:t>
            </w:r>
            <w:r w:rsidR="00215612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mathematical </w:t>
            </w:r>
            <w:r w:rsidR="00134B3B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 analysis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proofErr w:type="gramStart"/>
            <w:r w:rsidR="00134B3B" w:rsidRPr="00B552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</w:t>
            </w:r>
            <w:proofErr w:type="gramEnd"/>
          </w:p>
          <w:p w14:paraId="068418CF" w14:textId="04738F11" w:rsidR="00FE75B8" w:rsidRPr="00FE75B8" w:rsidRDefault="00FE75B8" w:rsidP="00997CC2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5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trading strategies to automate market exchanges and placed 7th in Jane Street’s Electronic Trading Competition</w:t>
            </w:r>
          </w:p>
          <w:p w14:paraId="252E6274" w14:textId="26D28109" w:rsidR="004011BF" w:rsidRPr="0044385B" w:rsidRDefault="004011BF" w:rsidP="0044385B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Explored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combinatorics</w:t>
            </w: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 theory</w:t>
            </w: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Math Olympians to solve</w:t>
            </w:r>
            <w:r w:rsidR="004639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complex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linguistic and </w:t>
            </w:r>
            <w:r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 theory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problems</w:t>
            </w:r>
            <w:proofErr w:type="gramEnd"/>
          </w:p>
          <w:p w14:paraId="4A943035" w14:textId="67B4AEE6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Cisco Systems, Technology Cooperation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320A5060" w14:textId="26262E09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Summer Extern                               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 2022</w:t>
            </w:r>
          </w:p>
          <w:p w14:paraId="128323AB" w14:textId="509F8131" w:rsidR="007F3015" w:rsidRPr="00B87EBB" w:rsidRDefault="007F3015" w:rsidP="007F3015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Formulated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presented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technological solutions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using Cisco services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issues posed in the public transportation </w:t>
            </w:r>
            <w:proofErr w:type="gramStart"/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sector</w:t>
            </w:r>
            <w:proofErr w:type="gramEnd"/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1EA04665" w14:textId="1A45D514" w:rsidR="00B87EBB" w:rsidRPr="00B87EBB" w:rsidRDefault="00B87EBB" w:rsidP="00B87EB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cquired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certifications and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integrated understanding of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cybersecurity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IoT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552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through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various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NetACAD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sessions</w:t>
            </w:r>
            <w:proofErr w:type="gramEnd"/>
          </w:p>
          <w:p w14:paraId="4BFC1CA7" w14:textId="2817E2ED" w:rsidR="007F3015" w:rsidRPr="00614230" w:rsidRDefault="007F3015" w:rsidP="007F3015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Cultivated networking</w:t>
            </w:r>
            <w:r w:rsidR="009F1D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4805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vital 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building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skills</w:t>
            </w:r>
            <w:r w:rsidR="00D37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while interacting with influential company </w:t>
            </w:r>
            <w:proofErr w:type="gram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executives</w:t>
            </w:r>
            <w:proofErr w:type="gramEnd"/>
          </w:p>
          <w:p w14:paraId="5667F919" w14:textId="02803713" w:rsidR="00055CEA" w:rsidRPr="00614230" w:rsidRDefault="000F57EE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Mission Mentor</w:t>
            </w:r>
            <w:r w:rsidR="00055CE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C618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Harvard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Technology Startup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gramStart"/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acquired)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gramEnd"/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71529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73BE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97559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04C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963D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779DD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Boston, MA</w:t>
            </w:r>
          </w:p>
          <w:p w14:paraId="794C0735" w14:textId="667C09A9" w:rsidR="000B780F" w:rsidRPr="000B780F" w:rsidRDefault="00801491" w:rsidP="000B780F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Senior Software Develope</w:t>
            </w:r>
            <w:r w:rsidR="00751D2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r                                                                                                                          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 2021 – Apr 2022</w:t>
            </w:r>
          </w:p>
          <w:p w14:paraId="727506D8" w14:textId="15858ED1" w:rsidR="000B780F" w:rsidRDefault="000B780F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Delivered critical product features on the 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main </w:t>
            </w:r>
            <w:r w:rsidRPr="00751D2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ReactJS</w:t>
            </w: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site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the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Java Spring Boot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backend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751D2D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PostgreSQL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database</w:t>
            </w:r>
            <w:proofErr w:type="gramEnd"/>
          </w:p>
          <w:p w14:paraId="4C04BCF4" w14:textId="3CA4C013" w:rsidR="00055CEA" w:rsidRPr="00614230" w:rsidRDefault="0027043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Contributed to a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cross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functional development team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w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orked on product backlog follow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B552C1" w:rsidRPr="004C08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8053CC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gile </w:t>
            </w:r>
            <w:r w:rsid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0F57EE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crum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methodology</w:t>
            </w:r>
            <w:proofErr w:type="gramEnd"/>
          </w:p>
          <w:p w14:paraId="6CD1B295" w14:textId="465A21E7" w:rsidR="00055CEA" w:rsidRPr="00FE4019" w:rsidRDefault="00AC4458" w:rsidP="00753E1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Led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2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standup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discussed 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company’s next steps at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eam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ead </w:t>
            </w:r>
            <w:r w:rsidR="00B034DA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17435F"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helped amass 10,000</w:t>
            </w:r>
            <w:r w:rsidR="008053CC"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="0017435F"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users</w:t>
            </w:r>
            <w:r w:rsidR="00C54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C54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globally</w:t>
            </w:r>
            <w:proofErr w:type="gramEnd"/>
          </w:p>
          <w:p w14:paraId="7E302DD0" w14:textId="77777777" w:rsidR="0072692D" w:rsidRPr="00614230" w:rsidRDefault="0072692D" w:rsidP="0072692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Accel Learning, Tutoring Center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195A8D76" w14:textId="77777777" w:rsidR="0072692D" w:rsidRPr="00614230" w:rsidRDefault="0072692D" w:rsidP="0072692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Python Tutor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Nov 2020 – Aug 2021</w:t>
            </w:r>
          </w:p>
          <w:p w14:paraId="41F195F3" w14:textId="77777777" w:rsidR="0072692D" w:rsidRPr="00614230" w:rsidRDefault="0072692D" w:rsidP="0072692D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Instructed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students on the basics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programming in Python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helped spark their interest in the field of computer </w:t>
            </w:r>
            <w:proofErr w:type="gram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science</w:t>
            </w:r>
            <w:proofErr w:type="gramEnd"/>
          </w:p>
          <w:p w14:paraId="6C1259F3" w14:textId="77777777" w:rsidR="0072692D" w:rsidRPr="00614230" w:rsidRDefault="0072692D" w:rsidP="0072692D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an easy-to-understand project-based Python curriculum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designed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 high school and middle school </w:t>
            </w:r>
            <w:proofErr w:type="gram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students</w:t>
            </w:r>
            <w:proofErr w:type="gramEnd"/>
          </w:p>
          <w:p w14:paraId="2B086F10" w14:textId="02A72A35" w:rsidR="00475151" w:rsidRPr="0072692D" w:rsidRDefault="0072692D" w:rsidP="0072692D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Taught students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Python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modules like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PyGame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Matplotlib to create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various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games and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complex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physics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simulations</w:t>
            </w:r>
          </w:p>
        </w:tc>
      </w:tr>
    </w:tbl>
    <w:p w14:paraId="39E7FA27" w14:textId="3EA1D623" w:rsidR="00435EAA" w:rsidRPr="00922D45" w:rsidRDefault="00435EAA" w:rsidP="00782533">
      <w:pPr>
        <w:pStyle w:val="Heading1"/>
        <w:spacing w:before="12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PROJECTS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14230" w:rsidRPr="00614230" w14:paraId="2C8DC4B9" w14:textId="77777777" w:rsidTr="00F2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9"/>
          <w:tblHeader/>
        </w:trPr>
        <w:tc>
          <w:tcPr>
            <w:tcW w:w="5000" w:type="pct"/>
          </w:tcPr>
          <w:p w14:paraId="5ACC957D" w14:textId="39D82A73" w:rsidR="0092008E" w:rsidRPr="00044CC6" w:rsidRDefault="0092008E" w:rsidP="0092008E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Munch                    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Pr="004513FB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  </w:t>
            </w:r>
            <w:r w:rsidRPr="00D86C6A">
              <w:t xml:space="preserve">                   </w:t>
            </w:r>
            <w:r>
              <w:t xml:space="preserve">        </w:t>
            </w:r>
            <w:r w:rsidRPr="00D86C6A">
              <w:t xml:space="preserve">        </w:t>
            </w:r>
            <w:r w:rsidR="001B5763">
              <w:t xml:space="preserve">           </w:t>
            </w:r>
            <w:r w:rsidRPr="00D86C6A">
              <w:t xml:space="preserve">      </w:t>
            </w:r>
            <w:hyperlink r:id="rId15" w:history="1">
              <w:r w:rsidR="001B5763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https://joinmunch.app</w:t>
              </w:r>
            </w:hyperlink>
            <w:r w:rsidR="00044CC6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Native, </w:t>
            </w:r>
            <w:r w:rsidR="005C6F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Redux, 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AWS (Cognito, EC2, S3), </w:t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PostgreSQL, </w:t>
            </w:r>
            <w:proofErr w:type="spellStart"/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GraphQL</w:t>
            </w:r>
            <w:proofErr w:type="spellEnd"/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ReactJS, Firebase</w:t>
            </w:r>
            <w:r w:rsidR="005C6F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</w:t>
            </w:r>
            <w:r w:rsidR="007424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Oct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7424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7424C6" w:rsidRP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Present</w:t>
            </w:r>
          </w:p>
          <w:p w14:paraId="23718A9F" w14:textId="29D8B0BB" w:rsidR="00743CF4" w:rsidRPr="00743CF4" w:rsidRDefault="00743CF4" w:rsidP="0092008E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3C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 social </w:t>
            </w:r>
            <w:r w:rsidR="007732E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culinary hub</w:t>
            </w:r>
            <w:r w:rsidRPr="00743C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for college students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to buy</w:t>
            </w:r>
            <w:r w:rsidR="005C6F4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sell </w:t>
            </w:r>
            <w:r w:rsidR="007732E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homecooked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meals</w:t>
            </w:r>
            <w:r w:rsidR="005C6F4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discover recipes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created by other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students</w:t>
            </w:r>
            <w:proofErr w:type="gramEnd"/>
          </w:p>
          <w:p w14:paraId="46310C27" w14:textId="1ECABBC2" w:rsidR="0092008E" w:rsidRPr="0092008E" w:rsidRDefault="00EF407B" w:rsidP="00753E1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</w:t>
            </w:r>
            <w:r w:rsidR="005C6F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cross-platform mobile application with </w:t>
            </w:r>
            <w:r w:rsidR="005C6F43"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cached state-managemen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5C6F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scalable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persistent data storage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gateway authentication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layer using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relational database systems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Prisma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bject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elational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AWS </w:t>
            </w:r>
            <w:proofErr w:type="gramStart"/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services</w:t>
            </w:r>
            <w:proofErr w:type="gramEnd"/>
          </w:p>
          <w:p w14:paraId="706A9398" w14:textId="431F0341" w:rsidR="00A61102" w:rsidRPr="00044CC6" w:rsidRDefault="00A61102" w:rsidP="00A61102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Tutor </w:t>
            </w:r>
            <w:r w:rsidRPr="00D86C6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Connec</w:t>
            </w:r>
            <w:r w:rsidR="0092008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</w:t>
            </w:r>
            <w:r w:rsidR="0092008E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="004513FB" w:rsidRPr="004513FB">
              <w:rPr>
                <w:color w:val="0D0D0D" w:themeColor="text1" w:themeTint="F2"/>
              </w:rPr>
              <w:t xml:space="preserve"> </w:t>
            </w:r>
            <w:r w:rsidR="00D86C6A">
              <w:rPr>
                <w:color w:val="0D0D0D" w:themeColor="text1" w:themeTint="F2"/>
              </w:rPr>
              <w:t xml:space="preserve">   </w:t>
            </w:r>
            <w:r w:rsidR="004513FB" w:rsidRPr="00D86C6A">
              <w:t xml:space="preserve">                </w:t>
            </w:r>
            <w:r w:rsidR="00D86C6A" w:rsidRPr="00D86C6A">
              <w:t xml:space="preserve">   </w:t>
            </w:r>
            <w:r w:rsidR="00126634">
              <w:t xml:space="preserve">      </w:t>
            </w:r>
            <w:r w:rsidR="0028048F">
              <w:t xml:space="preserve">      </w:t>
            </w:r>
            <w:r w:rsidR="00126634">
              <w:t xml:space="preserve">  </w:t>
            </w:r>
            <w:r w:rsidR="00D86C6A" w:rsidRPr="00D86C6A">
              <w:t xml:space="preserve"> </w:t>
            </w:r>
            <w:r w:rsidR="004513FB" w:rsidRPr="00D86C6A">
              <w:t xml:space="preserve">            </w:t>
            </w:r>
            <w:r w:rsidRPr="00D86C6A">
              <w:t xml:space="preserve"> </w:t>
            </w:r>
            <w:hyperlink r:id="rId16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https://tutorconnect.sboe.org</w:t>
              </w:r>
            </w:hyperlink>
            <w:r w:rsidR="00044CC6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="0028048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ReactJS, Firebase</w:t>
            </w:r>
            <w:r w:rsidR="0028048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4513FB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JavaScript, HTML, CSS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</w:t>
            </w:r>
            <w:r w:rsidR="002804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F90E9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0A70D653" w14:textId="6E524A04" w:rsidR="00FE7B67" w:rsidRPr="00FE7B67" w:rsidRDefault="00FE7B67" w:rsidP="00A6110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 </w:t>
            </w:r>
            <w:r w:rsidR="00AC269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cloud-based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networking platform to connect </w:t>
            </w:r>
            <w:r w:rsidR="00AC269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students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with verified tutors</w:t>
            </w:r>
            <w:r w:rsidR="00AC2698" w:rsidRPr="00AC269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AC269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within </w:t>
            </w:r>
            <w:r w:rsidR="00C144C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Secaucus Board of Education</w:t>
            </w:r>
          </w:p>
          <w:p w14:paraId="06F42CE2" w14:textId="26521E3F" w:rsidR="00A61102" w:rsidRPr="00427003" w:rsidRDefault="00F240D9" w:rsidP="00753E1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Designed and implemented a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site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with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student dashboard 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(for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search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connect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listed tutors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tutor dashboard 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tutor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listing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and connections)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an admin dashboard 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allow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invited administrators to manage user permissions, verify tutors, and track tutoring progress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C144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sed by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over 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500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students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60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verified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tutors</w:t>
            </w:r>
            <w:proofErr w:type="gramEnd"/>
          </w:p>
          <w:p w14:paraId="7C7496AC" w14:textId="2017234B" w:rsidR="002729E7" w:rsidRPr="00044CC6" w:rsidRDefault="003A255B" w:rsidP="002729E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single"/>
              </w:rPr>
            </w:pPr>
            <w:proofErr w:type="spellStart"/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Tileshift</w:t>
            </w:r>
            <w:proofErr w:type="spellEnd"/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</w:t>
            </w:r>
            <w:r w:rsidR="00D86C6A" w:rsidRP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05756A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</w:t>
            </w:r>
            <w:hyperlink r:id="rId17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https://tileshiftgame.com</w:t>
              </w:r>
            </w:hyperlink>
            <w:r w:rsidR="00044CC6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ReactJS, </w:t>
            </w:r>
            <w:r w:rsidR="0028048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Firebase</w:t>
            </w:r>
            <w:r w:rsidR="0028048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93733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TypeScript, </w:t>
            </w:r>
            <w:r w:rsidR="002729E7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JavaScript, HTML, CSS</w:t>
            </w:r>
            <w:r w:rsidR="0028048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FB476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044C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 2021 – Jan 2022</w:t>
            </w:r>
          </w:p>
          <w:p w14:paraId="16B54EC0" w14:textId="500ABF0E" w:rsidR="002729E7" w:rsidRPr="00614230" w:rsidRDefault="002729E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103E5E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web-based </w:t>
            </w:r>
            <w:r w:rsidR="008C0CCA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word </w:t>
            </w:r>
            <w:r w:rsidR="0092013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puzzle </w:t>
            </w:r>
            <w:r w:rsidR="0099408B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</w:t>
            </w:r>
            <w:r w:rsidR="0099408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9192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which players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must</w:t>
            </w:r>
            <w:r w:rsidR="005F3E2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vertically align lettered tiles to spell words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with limited </w:t>
            </w:r>
            <w:proofErr w:type="gramStart"/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moves</w:t>
            </w:r>
            <w:proofErr w:type="gramEnd"/>
          </w:p>
          <w:p w14:paraId="1D8904E7" w14:textId="53B5151D" w:rsidR="0027025A" w:rsidRPr="0028048F" w:rsidRDefault="00F240D9" w:rsidP="0028048F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a </w:t>
            </w:r>
            <w:r w:rsidR="00497E9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site </w:t>
            </w:r>
            <w:r w:rsidR="004C2DA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automatically generates </w:t>
            </w:r>
            <w:r w:rsidR="00831CE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A230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unique 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puzzle daily and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has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gained </w:t>
            </w:r>
            <w:r w:rsidR="00B472A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over 125,000 hits </w:t>
            </w:r>
            <w:r w:rsidR="00C07FA7" w:rsidRPr="006F14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 Reddit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an estimated </w:t>
            </w:r>
            <w:r w:rsidR="00C03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410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421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players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across 3</w:t>
            </w:r>
            <w:r w:rsidR="005A131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different continents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average engagement time of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 minutes and 40 seconds</w:t>
            </w:r>
            <w:r w:rsidR="00AC26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per user</w:t>
            </w:r>
          </w:p>
        </w:tc>
      </w:tr>
    </w:tbl>
    <w:p w14:paraId="7062B4D0" w14:textId="77777777" w:rsidR="00260D3F" w:rsidRPr="00614230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157392">
      <w:footerReference w:type="default" r:id="rId18"/>
      <w:pgSz w:w="12240" w:h="15840"/>
      <w:pgMar w:top="45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34E8" w14:textId="77777777" w:rsidR="00157392" w:rsidRDefault="00157392">
      <w:pPr>
        <w:spacing w:after="0"/>
      </w:pPr>
      <w:r>
        <w:separator/>
      </w:r>
    </w:p>
    <w:p w14:paraId="27918904" w14:textId="77777777" w:rsidR="00157392" w:rsidRDefault="00157392"/>
  </w:endnote>
  <w:endnote w:type="continuationSeparator" w:id="0">
    <w:p w14:paraId="2593A828" w14:textId="77777777" w:rsidR="00157392" w:rsidRDefault="00157392">
      <w:pPr>
        <w:spacing w:after="0"/>
      </w:pPr>
      <w:r>
        <w:continuationSeparator/>
      </w:r>
    </w:p>
    <w:p w14:paraId="2CA6D0DD" w14:textId="77777777" w:rsidR="00157392" w:rsidRDefault="00157392"/>
  </w:endnote>
  <w:endnote w:type="continuationNotice" w:id="1">
    <w:p w14:paraId="2F723B19" w14:textId="77777777" w:rsidR="00157392" w:rsidRDefault="0015739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42A1" w14:textId="77777777" w:rsidR="00157392" w:rsidRDefault="00157392">
      <w:pPr>
        <w:spacing w:after="0"/>
      </w:pPr>
      <w:r>
        <w:separator/>
      </w:r>
    </w:p>
    <w:p w14:paraId="736C13F2" w14:textId="77777777" w:rsidR="00157392" w:rsidRDefault="00157392"/>
  </w:footnote>
  <w:footnote w:type="continuationSeparator" w:id="0">
    <w:p w14:paraId="5FBAD4A1" w14:textId="77777777" w:rsidR="00157392" w:rsidRDefault="00157392">
      <w:pPr>
        <w:spacing w:after="0"/>
      </w:pPr>
      <w:r>
        <w:continuationSeparator/>
      </w:r>
    </w:p>
    <w:p w14:paraId="1D7C2092" w14:textId="77777777" w:rsidR="00157392" w:rsidRDefault="00157392"/>
  </w:footnote>
  <w:footnote w:type="continuationNotice" w:id="1">
    <w:p w14:paraId="475248DC" w14:textId="77777777" w:rsidR="00157392" w:rsidRDefault="0015739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780F"/>
    <w:rsid w:val="000C0B1C"/>
    <w:rsid w:val="000C0CA7"/>
    <w:rsid w:val="000D13CE"/>
    <w:rsid w:val="000D53D4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5589"/>
    <w:rsid w:val="00107400"/>
    <w:rsid w:val="00111C28"/>
    <w:rsid w:val="00122471"/>
    <w:rsid w:val="00124CE7"/>
    <w:rsid w:val="00126049"/>
    <w:rsid w:val="00126634"/>
    <w:rsid w:val="0013231D"/>
    <w:rsid w:val="00134B3B"/>
    <w:rsid w:val="0014523F"/>
    <w:rsid w:val="0015001D"/>
    <w:rsid w:val="00153036"/>
    <w:rsid w:val="00157392"/>
    <w:rsid w:val="0017435F"/>
    <w:rsid w:val="00186FFD"/>
    <w:rsid w:val="00190A31"/>
    <w:rsid w:val="00193EDF"/>
    <w:rsid w:val="00195F7D"/>
    <w:rsid w:val="00196DD9"/>
    <w:rsid w:val="001A1E82"/>
    <w:rsid w:val="001A2305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8048F"/>
    <w:rsid w:val="00286365"/>
    <w:rsid w:val="002925AE"/>
    <w:rsid w:val="00292EA5"/>
    <w:rsid w:val="002A323F"/>
    <w:rsid w:val="002A613D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9C7"/>
    <w:rsid w:val="0046467B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D6272"/>
    <w:rsid w:val="004F08E9"/>
    <w:rsid w:val="004F0FFE"/>
    <w:rsid w:val="004F5977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EB9"/>
    <w:rsid w:val="0058393F"/>
    <w:rsid w:val="00585D87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E1CFF"/>
    <w:rsid w:val="005E3E3F"/>
    <w:rsid w:val="005E6691"/>
    <w:rsid w:val="005F0703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6115F"/>
    <w:rsid w:val="006632D7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6CB4"/>
    <w:rsid w:val="006C0B74"/>
    <w:rsid w:val="006C283A"/>
    <w:rsid w:val="006D2FE6"/>
    <w:rsid w:val="006E2646"/>
    <w:rsid w:val="006F11C3"/>
    <w:rsid w:val="006F1474"/>
    <w:rsid w:val="00705DBA"/>
    <w:rsid w:val="00712C3C"/>
    <w:rsid w:val="00712D21"/>
    <w:rsid w:val="00715295"/>
    <w:rsid w:val="00715EA0"/>
    <w:rsid w:val="00716B94"/>
    <w:rsid w:val="00717B5A"/>
    <w:rsid w:val="007207C9"/>
    <w:rsid w:val="0072692D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7E60"/>
    <w:rsid w:val="007F3015"/>
    <w:rsid w:val="007F3C6A"/>
    <w:rsid w:val="007F5955"/>
    <w:rsid w:val="007F6527"/>
    <w:rsid w:val="007F7E5C"/>
    <w:rsid w:val="00801491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33EF8"/>
    <w:rsid w:val="00A44D50"/>
    <w:rsid w:val="00A540CE"/>
    <w:rsid w:val="00A55BEE"/>
    <w:rsid w:val="00A57CFB"/>
    <w:rsid w:val="00A61102"/>
    <w:rsid w:val="00A63868"/>
    <w:rsid w:val="00A65A8E"/>
    <w:rsid w:val="00A734A8"/>
    <w:rsid w:val="00A76AA4"/>
    <w:rsid w:val="00A77436"/>
    <w:rsid w:val="00A77C49"/>
    <w:rsid w:val="00A81DBB"/>
    <w:rsid w:val="00A82DCC"/>
    <w:rsid w:val="00AA579E"/>
    <w:rsid w:val="00AB3808"/>
    <w:rsid w:val="00AC1E8B"/>
    <w:rsid w:val="00AC2698"/>
    <w:rsid w:val="00AC4458"/>
    <w:rsid w:val="00AC47D9"/>
    <w:rsid w:val="00AD0578"/>
    <w:rsid w:val="00AD30D5"/>
    <w:rsid w:val="00AF6C37"/>
    <w:rsid w:val="00B034DA"/>
    <w:rsid w:val="00B23FAA"/>
    <w:rsid w:val="00B26277"/>
    <w:rsid w:val="00B27C82"/>
    <w:rsid w:val="00B3295F"/>
    <w:rsid w:val="00B35181"/>
    <w:rsid w:val="00B40934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B77D5"/>
    <w:rsid w:val="00CC05D9"/>
    <w:rsid w:val="00CD349E"/>
    <w:rsid w:val="00CD47F7"/>
    <w:rsid w:val="00CD7582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F1288"/>
    <w:rsid w:val="00DF30E9"/>
    <w:rsid w:val="00DF46FC"/>
    <w:rsid w:val="00DF5727"/>
    <w:rsid w:val="00DF721D"/>
    <w:rsid w:val="00E006C5"/>
    <w:rsid w:val="00E04B32"/>
    <w:rsid w:val="00E07672"/>
    <w:rsid w:val="00E13020"/>
    <w:rsid w:val="00E152CB"/>
    <w:rsid w:val="00E2401C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A5BA5"/>
    <w:rsid w:val="00EB05A0"/>
    <w:rsid w:val="00EB0D26"/>
    <w:rsid w:val="00EB30CE"/>
    <w:rsid w:val="00EB3E5F"/>
    <w:rsid w:val="00EB607D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7CB5"/>
    <w:rsid w:val="00FA14CF"/>
    <w:rsid w:val="00FA18AC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hyperlink" Target="https://tileshiftgam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2999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Bhavsar, Krushay A</cp:lastModifiedBy>
  <cp:revision>15</cp:revision>
  <cp:lastPrinted>2022-08-24T00:50:00Z</cp:lastPrinted>
  <dcterms:created xsi:type="dcterms:W3CDTF">2023-09-06T20:19:00Z</dcterms:created>
  <dcterms:modified xsi:type="dcterms:W3CDTF">2024-01-16T20:00:00Z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