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0A91" w14:textId="6BB31375" w:rsidR="00C067C5" w:rsidRPr="0061423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614230">
        <w:rPr>
          <w:rFonts w:ascii="Times New Roman" w:hAnsi="Times New Roman" w:cs="Times New Roman"/>
          <w:color w:val="000000" w:themeColor="text1"/>
          <w:sz w:val="34"/>
          <w:szCs w:val="34"/>
        </w:rPr>
        <w:t>Krushay Bhavsar</w:t>
      </w:r>
    </w:p>
    <w:tbl>
      <w:tblPr>
        <w:tblStyle w:val="ResumeTable"/>
        <w:tblW w:w="6399" w:type="pct"/>
        <w:tblInd w:w="-1800" w:type="dxa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14230" w:rsidRPr="00614230" w14:paraId="1B7706F2" w14:textId="77777777" w:rsidTr="002D3626">
        <w:trPr>
          <w:trHeight w:val="36"/>
          <w:tblHeader/>
        </w:trPr>
        <w:tc>
          <w:tcPr>
            <w:tcW w:w="5000" w:type="pct"/>
            <w:shd w:val="clear" w:color="auto" w:fill="auto"/>
          </w:tcPr>
          <w:p w14:paraId="177A340A" w14:textId="691AA65C" w:rsidR="00E47D0C" w:rsidRPr="00614230" w:rsidRDefault="004F08E9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292 Grace Avenue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Secaucus</w:t>
            </w:r>
            <w:r w:rsidR="000F6D5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NJ 07094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(201) 375-5770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hyperlink r:id="rId10" w:history="1">
              <w:r w:rsidR="00443192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krushaybhavsar@gmail.com</w:t>
              </w:r>
            </w:hyperlink>
          </w:p>
          <w:p w14:paraId="4D3C402E" w14:textId="7EEDE9EF" w:rsidR="00443192" w:rsidRPr="00614230" w:rsidRDefault="000C0B1C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LinkedIn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1" w:history="1">
              <w:r w:rsidR="00CF29F0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linkedin.com/in/</w:t>
              </w:r>
              <w:proofErr w:type="spellStart"/>
              <w:r w:rsidR="00CF29F0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</w:t>
              </w:r>
              <w:proofErr w:type="spellEnd"/>
            </w:hyperlink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D43B7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</w:t>
            </w:r>
            <w:r w:rsidR="00DD43B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2" w:history="1">
              <w:r w:rsidR="00DD43B7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github.com/</w:t>
              </w:r>
              <w:proofErr w:type="spellStart"/>
              <w:r w:rsidR="00DD43B7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</w:t>
              </w:r>
              <w:proofErr w:type="spellEnd"/>
            </w:hyperlink>
            <w:r w:rsidR="00FF3FD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EB30CE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Portfolio</w:t>
            </w:r>
            <w:r w:rsidR="00EB30C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3" w:history="1">
              <w:r w:rsidR="00EB30CE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krushaybhavsar.com</w:t>
              </w:r>
            </w:hyperlink>
          </w:p>
        </w:tc>
      </w:tr>
    </w:tbl>
    <w:p w14:paraId="40522A69" w14:textId="6F7D2587" w:rsidR="00C067C5" w:rsidRPr="00614230" w:rsidRDefault="001C0658" w:rsidP="00997CC2">
      <w:pPr>
        <w:pStyle w:val="Heading1"/>
        <w:spacing w:before="60"/>
        <w:ind w:left="-547" w:right="-738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EDUCATION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14230" w:rsidRPr="00614230" w14:paraId="31F87311" w14:textId="77777777" w:rsidTr="006C3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2"/>
          <w:tblHeader/>
        </w:trPr>
        <w:tc>
          <w:tcPr>
            <w:tcW w:w="5000" w:type="pct"/>
          </w:tcPr>
          <w:p w14:paraId="596AA6BC" w14:textId="35B041B2" w:rsidR="00042F60" w:rsidRPr="00614230" w:rsidRDefault="00042F60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Georgia Institute of Technology</w:t>
            </w:r>
            <w:r w:rsidR="003A019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in Computer Science</w:t>
            </w:r>
            <w:r w:rsidR="00F4142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D4B0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="003D4B0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A: N/A</w:t>
            </w:r>
            <w:r w:rsidR="00F053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053D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</w:t>
            </w:r>
            <w:r w:rsidR="003D4B09" w:rsidRPr="003D4B0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reshman</w:t>
            </w:r>
            <w:r w:rsidR="00190A3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3D4B0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F053D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053D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F414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41420" w:rsidRP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  <w:p w14:paraId="3D2B5EE1" w14:textId="18EE8982" w:rsid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Relevant Coursework</w:t>
            </w:r>
            <w:r w:rsidR="0056553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Introduction to Object Oriented Programming (CS 1331), Linear </w:t>
            </w:r>
            <w:r w:rsidR="00F053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Algebra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(MATH 1554)</w:t>
            </w:r>
          </w:p>
          <w:p w14:paraId="57A6C4C9" w14:textId="27600E26" w:rsidR="006C3DBD" w:rsidRPr="006C3DBD" w:rsidRDefault="006C3DBD" w:rsidP="006C3DBD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Startup Exchange, Venture Capital Club, CREATE-X, Entrepreneur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’</w:t>
            </w:r>
            <w:r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 Club, </w:t>
            </w:r>
            <w:proofErr w:type="spellStart"/>
            <w:r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Product@GT</w:t>
            </w:r>
            <w:proofErr w:type="spellEnd"/>
            <w:r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HexLabs</w:t>
            </w:r>
            <w:proofErr w:type="spellEnd"/>
            <w:r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Table Tennis Association at Georgia Tech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Grand Challenges Living Learning Community</w:t>
            </w:r>
          </w:p>
          <w:p w14:paraId="2F19CC4A" w14:textId="0EE18C64" w:rsidR="00F33D7A" w:rsidRPr="00614230" w:rsidRDefault="003A53DC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 High School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 w:rsidR="00E323DB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266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</w:t>
            </w:r>
            <w:r w:rsidR="00C55E5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51, </w:t>
            </w:r>
            <w:r w:rsidR="00A6110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Valedictorian</w:t>
            </w:r>
            <w:r w:rsidR="00E50D5B" w:rsidRPr="00A6110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50D5B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</w:t>
            </w:r>
            <w:r w:rsidR="008C324F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</w:t>
            </w:r>
            <w:r w:rsidR="00190A3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="008C324F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7704F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</w:t>
            </w:r>
            <w:r w:rsidR="00F33D7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3601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7E7E6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="00C04CDE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E50D5B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963DF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1E33B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 2019</w:t>
            </w:r>
            <w:r w:rsidR="001E33B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E50D5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Jun 2023</w:t>
            </w:r>
          </w:p>
          <w:p w14:paraId="262D99E3" w14:textId="3DA8420F" w:rsidR="0046467B" w:rsidRPr="00614230" w:rsidRDefault="00357DA4" w:rsidP="008239D9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</w:t>
            </w:r>
            <w:r w:rsidR="00F33D7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8401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STEM Academy</w:t>
            </w:r>
            <w:r w:rsidR="0008401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Robotics </w:t>
            </w:r>
            <w:r w:rsidR="0008401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Club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Junior State of America,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Math Club</w:t>
            </w:r>
            <w:r w:rsidR="008564D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Varsity Cross Country</w:t>
            </w:r>
          </w:p>
          <w:p w14:paraId="2B31D656" w14:textId="149F7339" w:rsidR="000655BC" w:rsidRPr="00514ED3" w:rsidRDefault="00F33D7A" w:rsidP="000655BC">
            <w:pPr>
              <w:pStyle w:val="ListParagraph"/>
              <w:numPr>
                <w:ilvl w:val="0"/>
                <w:numId w:val="18"/>
              </w:numPr>
              <w:spacing w:after="60"/>
              <w:ind w:left="414" w:right="72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Honors and Awards: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3DD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Placed </w:t>
            </w:r>
            <w:r w:rsidR="00EF3E1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1st</w:t>
            </w:r>
            <w:r w:rsidR="007A063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3DD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the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</w:t>
            </w:r>
            <w:r w:rsidR="007A063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nternational </w:t>
            </w:r>
            <w:proofErr w:type="spellStart"/>
            <w:r w:rsidR="00862F7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2A613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impliHacks</w:t>
            </w:r>
            <w:proofErr w:type="spellEnd"/>
            <w:r w:rsidR="002A613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3DD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5C715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High Tech Hacks 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  <w:r w:rsidR="005C715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ackathon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2nd 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</w:t>
            </w:r>
            <w:r w:rsidR="009B111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Advanced Math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</w:t>
            </w:r>
            <w:r w:rsidR="00B4652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fax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Contest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1st place Kiss Institute of Practical Robotics (KIPR) 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Botball</w:t>
            </w:r>
            <w:proofErr w:type="spellEnd"/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Competition</w:t>
            </w:r>
          </w:p>
        </w:tc>
      </w:tr>
    </w:tbl>
    <w:p w14:paraId="23631424" w14:textId="66EEBCC5" w:rsidR="00126049" w:rsidRPr="00614230" w:rsidRDefault="001C0658" w:rsidP="00997CC2">
      <w:pPr>
        <w:pStyle w:val="Heading1"/>
        <w:tabs>
          <w:tab w:val="left" w:pos="-540"/>
        </w:tabs>
        <w:spacing w:before="0"/>
        <w:ind w:left="-547" w:right="-738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EXPERI</w:t>
      </w:r>
      <w:r w:rsidR="00071587"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</w:t>
      </w: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NCE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14230" w:rsidRPr="00614230" w14:paraId="7D998550" w14:textId="77777777" w:rsidTr="002D3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4"/>
          <w:tblHeader/>
        </w:trPr>
        <w:tc>
          <w:tcPr>
            <w:tcW w:w="5000" w:type="pct"/>
          </w:tcPr>
          <w:p w14:paraId="626358E5" w14:textId="49EE0107" w:rsidR="00D978E9" w:rsidRPr="00614230" w:rsidRDefault="007F3015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Jane Street Capital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5243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Quantitative Trading Firm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185644E7" w14:textId="3B60EA71" w:rsidR="00D978E9" w:rsidRPr="00614230" w:rsidRDefault="005243DF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Academy of Math and Programming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AF6C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  <w:p w14:paraId="5A9C57CE" w14:textId="655E327C" w:rsidR="00FE75B8" w:rsidRPr="00FE75B8" w:rsidRDefault="0023090F" w:rsidP="00FE75B8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Selected as one of 77 </w:t>
            </w:r>
            <w:r w:rsidR="00AD30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nationally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five-week, fully subsidized residential </w:t>
            </w:r>
            <w:r w:rsidR="00AD30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summer 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 at Jane Street's NYC offices</w:t>
            </w:r>
          </w:p>
          <w:p w14:paraId="068418CF" w14:textId="04738F11" w:rsidR="00FE75B8" w:rsidRPr="00FE75B8" w:rsidRDefault="00FE75B8" w:rsidP="00997CC2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5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trading strategies to automate market exchanges and placed 7th in Jane Street’s Electronic Trading Competition</w:t>
            </w:r>
          </w:p>
          <w:p w14:paraId="252E6274" w14:textId="376EA433" w:rsidR="004011BF" w:rsidRPr="0044385B" w:rsidRDefault="004011BF" w:rsidP="0044385B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Explored combinatorics and number theory with IMO medalists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solved</w:t>
            </w:r>
            <w:r w:rsidR="004639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complex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linguistic and game theory problems</w:t>
            </w:r>
          </w:p>
          <w:p w14:paraId="4A943035" w14:textId="679EA300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Cisco Systems, Technology Cooperation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320A5060" w14:textId="29416B0F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Summer Extern                               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 2022</w:t>
            </w:r>
          </w:p>
          <w:p w14:paraId="128323AB" w14:textId="7450DA38" w:rsidR="007F3015" w:rsidRPr="00B87EBB" w:rsidRDefault="007F3015" w:rsidP="007F3015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Formulated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technological solutions to issues posed in the public transportation sector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presented to </w:t>
            </w:r>
            <w:r w:rsidR="00A540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executives</w:t>
            </w:r>
          </w:p>
          <w:p w14:paraId="1EA04665" w14:textId="5ABE9BBA" w:rsidR="00B87EBB" w:rsidRPr="00B87EBB" w:rsidRDefault="00B87EBB" w:rsidP="00B87EB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cquired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certifications and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integrated understanding of cybersecurity and IoT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by completing various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NetACAD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sessions</w:t>
            </w:r>
          </w:p>
          <w:p w14:paraId="4BFC1CA7" w14:textId="2817E2ED" w:rsidR="007F3015" w:rsidRPr="00614230" w:rsidRDefault="007F3015" w:rsidP="007F3015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Cultivated networking</w:t>
            </w:r>
            <w:r w:rsidR="009F1D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communication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4805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vital 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team building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skills</w:t>
            </w:r>
            <w:r w:rsidR="00D377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while interacting with influential company executives</w:t>
            </w:r>
          </w:p>
          <w:p w14:paraId="5667F919" w14:textId="360F909B" w:rsidR="00055CEA" w:rsidRPr="00614230" w:rsidRDefault="000F57EE" w:rsidP="00055CE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Mission Mentor</w:t>
            </w:r>
            <w:r w:rsidR="00055CE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C618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Harvard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Technology Startup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(acquired)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="0071529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73BE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97559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04C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963D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779DD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Boston, MA</w:t>
            </w:r>
          </w:p>
          <w:p w14:paraId="6DCC2718" w14:textId="0ECB9E6F" w:rsidR="00055CEA" w:rsidRPr="00614230" w:rsidRDefault="00801491" w:rsidP="00055CE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Senior Software Developer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Aug 2021 – Apr 2022</w:t>
            </w:r>
          </w:p>
          <w:p w14:paraId="4C04BCF4" w14:textId="3376DC91" w:rsidR="00055CEA" w:rsidRPr="00614230" w:rsidRDefault="0027043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Contributed to a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cross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functional development team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w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orked on product backlog, 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follow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agile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scrum </w:t>
            </w:r>
            <w:r w:rsidR="00486D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workflow</w:t>
            </w:r>
          </w:p>
          <w:p w14:paraId="6CD1B295" w14:textId="465A21E7" w:rsidR="00055CEA" w:rsidRPr="00FE4019" w:rsidRDefault="00AC4458" w:rsidP="00FE401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Led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2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standup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discussed 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company’s next steps at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eam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ead </w:t>
            </w:r>
            <w:r w:rsidR="00B034DA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helped amass 10,000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users</w:t>
            </w:r>
            <w:r w:rsidR="00C54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globally</w:t>
            </w:r>
          </w:p>
          <w:p w14:paraId="167003D8" w14:textId="624AF888" w:rsidR="006A34C0" w:rsidRPr="00614230" w:rsidRDefault="000F57EE" w:rsidP="008239D9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Delivered core product features </w:t>
            </w:r>
            <w:r w:rsidR="005131A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on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main React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site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hyperlink r:id="rId14" w:history="1">
              <w:r w:rsidR="008B2960" w:rsidRPr="00614230">
                <w:rPr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https://missionmentor.org/</w:t>
              </w:r>
            </w:hyperlink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5131A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="00D3370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="006A27E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Java </w:t>
            </w:r>
            <w:r w:rsidR="00D3370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Spring</w:t>
            </w:r>
            <w:r w:rsidR="009B5C4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Boot</w:t>
            </w:r>
            <w:r w:rsidR="00D3370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backend</w:t>
            </w:r>
          </w:p>
          <w:p w14:paraId="09DC6EE9" w14:textId="5DFF9308" w:rsidR="00DA465B" w:rsidRPr="00614230" w:rsidRDefault="00DA465B" w:rsidP="00DA465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My Fine Mind, 501c3 NJ Nonprofit Organization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68979F35" w14:textId="11641111" w:rsidR="00DA465B" w:rsidRPr="00614230" w:rsidRDefault="00DA465B" w:rsidP="00DA465B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Co-Founder, Chief Marketing and Technology Officer</w:t>
            </w:r>
            <w:r w:rsidRPr="0011132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    </w:t>
            </w:r>
            <w:r w:rsidRPr="0011132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8360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 2021</w:t>
            </w:r>
          </w:p>
          <w:p w14:paraId="6260C894" w14:textId="77777777" w:rsid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Co-founded a 501c3 certified nonprofit with the mission to help impoverished children receive an education</w:t>
            </w:r>
          </w:p>
          <w:p w14:paraId="1624A11C" w14:textId="77777777" w:rsid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Raised over $25,000 worth of school supplies to fund more than 300 children who cannot afford adequate schooling</w:t>
            </w:r>
          </w:p>
          <w:p w14:paraId="2B086F10" w14:textId="35FBC0EA" w:rsidR="00DA465B" w:rsidRP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a website (https://www.myfinemind.org/) for donation transactions, merchandise sale, and blog posts</w:t>
            </w:r>
          </w:p>
        </w:tc>
      </w:tr>
    </w:tbl>
    <w:p w14:paraId="39E7FA27" w14:textId="3EA1D623" w:rsidR="00435EAA" w:rsidRPr="00614230" w:rsidRDefault="00435EAA" w:rsidP="00126634">
      <w:pPr>
        <w:pStyle w:val="Heading1"/>
        <w:spacing w:before="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PROJECTS</w:t>
      </w:r>
    </w:p>
    <w:tbl>
      <w:tblPr>
        <w:tblStyle w:val="ResumeTable"/>
        <w:tblW w:w="6948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14230" w:rsidRPr="00614230" w14:paraId="2C8DC4B9" w14:textId="77777777" w:rsidTr="002D3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1"/>
          <w:tblHeader/>
        </w:trPr>
        <w:tc>
          <w:tcPr>
            <w:tcW w:w="5000" w:type="pct"/>
          </w:tcPr>
          <w:p w14:paraId="606A7DD7" w14:textId="5EE6663D" w:rsidR="00A61102" w:rsidRPr="004513FB" w:rsidRDefault="00A61102" w:rsidP="00A61102">
            <w:pPr>
              <w:spacing w:after="0"/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</w:pPr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Tutor </w:t>
            </w:r>
            <w:r w:rsidRPr="00D86C6A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Connect</w:t>
            </w:r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="004513FB" w:rsidRPr="004513FB">
              <w:rPr>
                <w:color w:val="0D0D0D" w:themeColor="text1" w:themeTint="F2"/>
              </w:rPr>
              <w:t xml:space="preserve"> </w:t>
            </w:r>
            <w:r w:rsidR="00D86C6A">
              <w:rPr>
                <w:color w:val="0D0D0D" w:themeColor="text1" w:themeTint="F2"/>
              </w:rPr>
              <w:t xml:space="preserve">   </w:t>
            </w:r>
            <w:r w:rsidR="004513FB" w:rsidRPr="00D86C6A">
              <w:t xml:space="preserve">                </w:t>
            </w:r>
            <w:r w:rsidR="00D86C6A" w:rsidRPr="00D86C6A">
              <w:t xml:space="preserve">   </w:t>
            </w:r>
            <w:r w:rsidR="00126634">
              <w:t xml:space="preserve">        </w:t>
            </w:r>
            <w:r w:rsidR="00D86C6A" w:rsidRPr="00D86C6A">
              <w:t xml:space="preserve"> </w:t>
            </w:r>
            <w:r w:rsidR="004513FB" w:rsidRPr="00D86C6A">
              <w:t xml:space="preserve">            </w:t>
            </w:r>
            <w:r w:rsidRPr="00D86C6A">
              <w:t xml:space="preserve"> </w:t>
            </w:r>
            <w:hyperlink r:id="rId15" w:history="1">
              <w:r w:rsidR="004513FB" w:rsidRPr="004513FB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  <w:u w:val="none"/>
                </w:rPr>
                <w:t>https://tutorconnect.sboe.org</w:t>
              </w:r>
            </w:hyperlink>
            <w:r w:rsidR="004513FB" w:rsidRPr="004513FB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  <w:t xml:space="preserve"> </w:t>
            </w:r>
            <w:r w:rsidRPr="004513FB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  <w:t xml:space="preserve">  </w:t>
            </w:r>
          </w:p>
          <w:p w14:paraId="706A9398" w14:textId="0F520837" w:rsidR="00A61102" w:rsidRPr="00614230" w:rsidRDefault="004513FB" w:rsidP="00A6110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JavaScript, HTML, CSS, ReactJS, Firebase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</w:t>
            </w:r>
            <w:r w:rsidR="006120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0E01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0E01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0E01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0E01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  <w:p w14:paraId="0A70D653" w14:textId="57D04EBD" w:rsidR="00FE7B67" w:rsidRPr="00FE7B67" w:rsidRDefault="00FE7B67" w:rsidP="00A6110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networking platform for students to connect with verified tutors</w:t>
            </w:r>
            <w:r w:rsidR="00C144CC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="00C144C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adopted by the Secaucus Board of Education</w:t>
            </w:r>
          </w:p>
          <w:p w14:paraId="06F42CE2" w14:textId="476D19D3" w:rsidR="00A61102" w:rsidRPr="00427003" w:rsidRDefault="00FE7B67" w:rsidP="0042700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site consists of a student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(for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search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connect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listed tutors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tutor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tutor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and connections)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an admin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allow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invited administrators to manage user permissions, verify tutors, and track tutoring progress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C144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sed by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over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500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students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60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verified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tutors</w:t>
            </w:r>
          </w:p>
          <w:p w14:paraId="2B6929C8" w14:textId="43CDEC73" w:rsidR="002729E7" w:rsidRPr="004513FB" w:rsidRDefault="003A255B" w:rsidP="002729E7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Tileshift</w:t>
            </w:r>
            <w:proofErr w:type="spellEnd"/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</w:t>
            </w:r>
            <w:r w:rsidR="00D86C6A" w:rsidRP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05756A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</w:t>
            </w:r>
            <w:hyperlink r:id="rId16" w:history="1">
              <w:r w:rsidR="004513FB" w:rsidRPr="004513FB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  <w:u w:val="none"/>
                </w:rPr>
                <w:t>https://tileshiftgame.com</w:t>
              </w:r>
            </w:hyperlink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5F3E2C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C63901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</w:t>
            </w:r>
            <w:r w:rsidR="00C04CDE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D27F38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</w:t>
            </w:r>
          </w:p>
          <w:p w14:paraId="7C7496AC" w14:textId="0C3201E0" w:rsidR="002729E7" w:rsidRPr="00614230" w:rsidRDefault="0093733F" w:rsidP="002729E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TypeScript, </w:t>
            </w:r>
            <w:r w:rsidR="002729E7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JavaScript, HTML, CSS, ReactJS,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Firebase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FB476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5756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Dec 2021 – Jan 2022</w:t>
            </w:r>
          </w:p>
          <w:p w14:paraId="16B54EC0" w14:textId="500ABF0E" w:rsidR="002729E7" w:rsidRPr="00614230" w:rsidRDefault="002729E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103E5E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web-based </w:t>
            </w:r>
            <w:r w:rsidR="008C0CCA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word </w:t>
            </w:r>
            <w:r w:rsidR="0092013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puzzle </w:t>
            </w:r>
            <w:r w:rsidR="0099408B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</w:t>
            </w:r>
            <w:r w:rsidR="0099408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9192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which players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must</w:t>
            </w:r>
            <w:r w:rsidR="005F3E2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vertically align lettered tiles to spell words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with limited moves</w:t>
            </w:r>
          </w:p>
          <w:p w14:paraId="1B12DB16" w14:textId="77777777" w:rsidR="0027025A" w:rsidRDefault="00497E92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site </w:t>
            </w:r>
            <w:r w:rsidR="004C2DA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automatically generates </w:t>
            </w:r>
            <w:r w:rsidR="00831CE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A230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unique 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puzzle daily and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has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gained </w:t>
            </w:r>
            <w:r w:rsidR="00B472A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over 125,000 hits </w:t>
            </w:r>
            <w:r w:rsidR="00C07FA7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on Reddit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an estimated </w:t>
            </w:r>
            <w:r w:rsidR="00C03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410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421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players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across 3</w:t>
            </w:r>
            <w:r w:rsidR="005A131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different continents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average engagement time of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 minutes and 40 seconds</w:t>
            </w:r>
          </w:p>
          <w:p w14:paraId="036E7F8F" w14:textId="5F34A470" w:rsidR="0027025A" w:rsidRPr="0027025A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Signslate</w:t>
            </w:r>
            <w:proofErr w:type="spellEnd"/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</w:t>
            </w: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</w:t>
            </w:r>
            <w:hyperlink r:id="rId17" w:history="1">
              <w:r w:rsidRPr="0027025A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https://github.com/krushaybhavsar/signslate</w:t>
              </w:r>
            </w:hyperlink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</w:t>
            </w:r>
          </w:p>
          <w:p w14:paraId="18805747" w14:textId="2A30496A" w:rsidR="0027025A" w:rsidRPr="0027025A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JavaScript, HTML, CSS, ReactJS, Python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J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 202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  <w:p w14:paraId="1CF6DB0E" w14:textId="7798BBB1" w:rsidR="0027025A" w:rsidRDefault="0027025A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web application that </w:t>
            </w:r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allows users to speak and translate English to American Sign Language (ASL) and ASL to English in real-time</w:t>
            </w: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via webcam or microphone input and displays the ASL translation using web-scraped videos</w:t>
            </w:r>
          </w:p>
          <w:p w14:paraId="1D8904E7" w14:textId="688DA4C4" w:rsidR="0027025A" w:rsidRPr="0027025A" w:rsidRDefault="0027025A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site web-scrapes videos using a Flask python server and displays them on a ReactJS frontend for translating speech to ASL, and uses a pre-trained video processing model for translating ASL to speech</w:t>
            </w:r>
          </w:p>
        </w:tc>
      </w:tr>
    </w:tbl>
    <w:p w14:paraId="3E910563" w14:textId="0D02739B" w:rsidR="00126049" w:rsidRPr="00614230" w:rsidRDefault="001C0658" w:rsidP="003D4B09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SKILLS &amp; INTERESTS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14230" w:rsidRPr="00614230" w14:paraId="7DE17810" w14:textId="77777777" w:rsidTr="00084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"/>
          <w:tblHeader/>
        </w:trPr>
        <w:tc>
          <w:tcPr>
            <w:tcW w:w="5000" w:type="pct"/>
          </w:tcPr>
          <w:p w14:paraId="5C888EF7" w14:textId="001CE907" w:rsidR="008F6D03" w:rsidRPr="00DC2584" w:rsidRDefault="00052666" w:rsidP="0012604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Programming Languages/Frameworks:</w:t>
            </w:r>
            <w:r w:rsidR="00AC4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TypeScript</w:t>
            </w:r>
            <w:r w:rsidR="008E4A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JavaScript</w:t>
            </w:r>
            <w:r w:rsidR="00BC28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Java, Python</w:t>
            </w:r>
            <w:r w:rsidR="00BC28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C#,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ReactJS</w:t>
            </w:r>
            <w:r w:rsidR="00BC1E0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React Native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45A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Electron, </w:t>
            </w:r>
            <w:r w:rsidR="003D5E1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Bootstrap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Markup Languages: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HTML, CSS</w:t>
            </w:r>
            <w:r w:rsidR="007902E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1E0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SCSS, </w:t>
            </w:r>
            <w:r w:rsidR="007902E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XML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Other: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Git, </w:t>
            </w:r>
            <w:r w:rsidR="00A55BE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</w:t>
            </w:r>
            <w:r w:rsidR="00685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tgreSQL, </w:t>
            </w:r>
            <w:r w:rsidR="00E006C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Firebase,</w:t>
            </w:r>
            <w:r w:rsidR="00E006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B77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Jira,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Figma, </w:t>
            </w:r>
            <w:r w:rsidR="00D127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VS Code, 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IntelliJ IDEA,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NumPy, 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TensorFlow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OpenCV</w:t>
            </w:r>
            <w:r w:rsidR="006105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Flask</w:t>
            </w:r>
            <w:r w:rsidR="006105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Arduino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Unity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8F6D03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Interests: 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Programming, Machine Learning,</w:t>
            </w:r>
            <w:r w:rsidR="007C59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Jigsaw Puzzles</w:t>
            </w:r>
            <w:r w:rsidR="001323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7C59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Biking,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C25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Travelling, Hiking, 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Running</w:t>
            </w:r>
            <w:r w:rsidR="00DF30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7B9E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Breaking Bad</w:t>
            </w:r>
            <w:r w:rsidR="00FE7B9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DC258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The Office</w:t>
            </w:r>
          </w:p>
        </w:tc>
      </w:tr>
    </w:tbl>
    <w:p w14:paraId="7062B4D0" w14:textId="77777777" w:rsidR="00260D3F" w:rsidRPr="00614230" w:rsidRDefault="00260D3F" w:rsidP="008014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14230" w:rsidSect="000E01C7">
      <w:footerReference w:type="default" r:id="rId18"/>
      <w:pgSz w:w="12240" w:h="15840"/>
      <w:pgMar w:top="45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93F9" w14:textId="77777777" w:rsidR="00FA36F1" w:rsidRDefault="00FA36F1">
      <w:pPr>
        <w:spacing w:after="0"/>
      </w:pPr>
      <w:r>
        <w:separator/>
      </w:r>
    </w:p>
    <w:p w14:paraId="35CF9A4A" w14:textId="77777777" w:rsidR="00FA36F1" w:rsidRDefault="00FA36F1"/>
  </w:endnote>
  <w:endnote w:type="continuationSeparator" w:id="0">
    <w:p w14:paraId="68C8606C" w14:textId="77777777" w:rsidR="00FA36F1" w:rsidRDefault="00FA36F1">
      <w:pPr>
        <w:spacing w:after="0"/>
      </w:pPr>
      <w:r>
        <w:continuationSeparator/>
      </w:r>
    </w:p>
    <w:p w14:paraId="6A280A7D" w14:textId="77777777" w:rsidR="00FA36F1" w:rsidRDefault="00FA36F1"/>
  </w:endnote>
  <w:endnote w:type="continuationNotice" w:id="1">
    <w:p w14:paraId="09170F08" w14:textId="77777777" w:rsidR="00FA36F1" w:rsidRDefault="00FA36F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7398" w14:textId="77777777" w:rsidR="00FA36F1" w:rsidRDefault="00FA36F1">
      <w:pPr>
        <w:spacing w:after="0"/>
      </w:pPr>
      <w:r>
        <w:separator/>
      </w:r>
    </w:p>
    <w:p w14:paraId="00CB45D2" w14:textId="77777777" w:rsidR="00FA36F1" w:rsidRDefault="00FA36F1"/>
  </w:footnote>
  <w:footnote w:type="continuationSeparator" w:id="0">
    <w:p w14:paraId="33DA4B9F" w14:textId="77777777" w:rsidR="00FA36F1" w:rsidRDefault="00FA36F1">
      <w:pPr>
        <w:spacing w:after="0"/>
      </w:pPr>
      <w:r>
        <w:continuationSeparator/>
      </w:r>
    </w:p>
    <w:p w14:paraId="5893DABB" w14:textId="77777777" w:rsidR="00FA36F1" w:rsidRDefault="00FA36F1"/>
  </w:footnote>
  <w:footnote w:type="continuationNotice" w:id="1">
    <w:p w14:paraId="63F35CD3" w14:textId="77777777" w:rsidR="00FA36F1" w:rsidRDefault="00FA36F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2333"/>
    <w:rsid w:val="00010580"/>
    <w:rsid w:val="00023765"/>
    <w:rsid w:val="00025429"/>
    <w:rsid w:val="00032130"/>
    <w:rsid w:val="00033B72"/>
    <w:rsid w:val="000345BD"/>
    <w:rsid w:val="00034AAC"/>
    <w:rsid w:val="0004140B"/>
    <w:rsid w:val="00042F60"/>
    <w:rsid w:val="00045CE6"/>
    <w:rsid w:val="00052666"/>
    <w:rsid w:val="00055CEA"/>
    <w:rsid w:val="0005756A"/>
    <w:rsid w:val="000655BC"/>
    <w:rsid w:val="00071587"/>
    <w:rsid w:val="000779DD"/>
    <w:rsid w:val="0008401A"/>
    <w:rsid w:val="00084AFC"/>
    <w:rsid w:val="00091769"/>
    <w:rsid w:val="000C0B1C"/>
    <w:rsid w:val="000C0CA7"/>
    <w:rsid w:val="000D13CE"/>
    <w:rsid w:val="000D53D4"/>
    <w:rsid w:val="000E01C7"/>
    <w:rsid w:val="000E0E55"/>
    <w:rsid w:val="000E55D5"/>
    <w:rsid w:val="000F0ED5"/>
    <w:rsid w:val="000F2762"/>
    <w:rsid w:val="000F4399"/>
    <w:rsid w:val="000F57EE"/>
    <w:rsid w:val="000F61F7"/>
    <w:rsid w:val="000F6D54"/>
    <w:rsid w:val="00103E5E"/>
    <w:rsid w:val="001051C9"/>
    <w:rsid w:val="00107400"/>
    <w:rsid w:val="00111329"/>
    <w:rsid w:val="00111C28"/>
    <w:rsid w:val="00122471"/>
    <w:rsid w:val="00124CE7"/>
    <w:rsid w:val="00126049"/>
    <w:rsid w:val="00126634"/>
    <w:rsid w:val="0013231D"/>
    <w:rsid w:val="0014523F"/>
    <w:rsid w:val="0015001D"/>
    <w:rsid w:val="00153036"/>
    <w:rsid w:val="0017435F"/>
    <w:rsid w:val="00186FFD"/>
    <w:rsid w:val="00190A31"/>
    <w:rsid w:val="00193EDF"/>
    <w:rsid w:val="00195F7D"/>
    <w:rsid w:val="00196DD9"/>
    <w:rsid w:val="001A2305"/>
    <w:rsid w:val="001C0658"/>
    <w:rsid w:val="001D7AD2"/>
    <w:rsid w:val="001E33BE"/>
    <w:rsid w:val="001E4E33"/>
    <w:rsid w:val="001E68A8"/>
    <w:rsid w:val="00203606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925AE"/>
    <w:rsid w:val="00292EA5"/>
    <w:rsid w:val="002A323F"/>
    <w:rsid w:val="002A613D"/>
    <w:rsid w:val="002C64E2"/>
    <w:rsid w:val="002D3626"/>
    <w:rsid w:val="002E4050"/>
    <w:rsid w:val="002E40B1"/>
    <w:rsid w:val="002E5905"/>
    <w:rsid w:val="002F097D"/>
    <w:rsid w:val="00312B7B"/>
    <w:rsid w:val="00326D72"/>
    <w:rsid w:val="003325A6"/>
    <w:rsid w:val="00337BC1"/>
    <w:rsid w:val="00352CD1"/>
    <w:rsid w:val="00357DA4"/>
    <w:rsid w:val="00364252"/>
    <w:rsid w:val="0037679C"/>
    <w:rsid w:val="00377CD5"/>
    <w:rsid w:val="00381534"/>
    <w:rsid w:val="0038473C"/>
    <w:rsid w:val="00384EC8"/>
    <w:rsid w:val="003A0196"/>
    <w:rsid w:val="003A255B"/>
    <w:rsid w:val="003A53DC"/>
    <w:rsid w:val="003A747A"/>
    <w:rsid w:val="003C5C72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9C7"/>
    <w:rsid w:val="0046467B"/>
    <w:rsid w:val="00475421"/>
    <w:rsid w:val="00475FD1"/>
    <w:rsid w:val="004805B0"/>
    <w:rsid w:val="004827F9"/>
    <w:rsid w:val="00484DEA"/>
    <w:rsid w:val="00486D8A"/>
    <w:rsid w:val="00491768"/>
    <w:rsid w:val="00497E92"/>
    <w:rsid w:val="004B63D1"/>
    <w:rsid w:val="004C2DAE"/>
    <w:rsid w:val="004D6272"/>
    <w:rsid w:val="004F08E9"/>
    <w:rsid w:val="004F0FFE"/>
    <w:rsid w:val="004F5977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46EBB"/>
    <w:rsid w:val="00561FBC"/>
    <w:rsid w:val="0056553C"/>
    <w:rsid w:val="00566E7F"/>
    <w:rsid w:val="00570EB9"/>
    <w:rsid w:val="0058393F"/>
    <w:rsid w:val="00585D87"/>
    <w:rsid w:val="00595779"/>
    <w:rsid w:val="005A131B"/>
    <w:rsid w:val="005B0076"/>
    <w:rsid w:val="005B187A"/>
    <w:rsid w:val="005B585F"/>
    <w:rsid w:val="005C18D6"/>
    <w:rsid w:val="005C6243"/>
    <w:rsid w:val="005C7156"/>
    <w:rsid w:val="005C7A62"/>
    <w:rsid w:val="005E1CFF"/>
    <w:rsid w:val="005E3E3F"/>
    <w:rsid w:val="005E6691"/>
    <w:rsid w:val="005F3E2C"/>
    <w:rsid w:val="00610522"/>
    <w:rsid w:val="006120E1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6115F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7014"/>
    <w:rsid w:val="006B6CB4"/>
    <w:rsid w:val="006C0B74"/>
    <w:rsid w:val="006C283A"/>
    <w:rsid w:val="006C3DBD"/>
    <w:rsid w:val="006E2646"/>
    <w:rsid w:val="006F11C3"/>
    <w:rsid w:val="00705DBA"/>
    <w:rsid w:val="00712C3C"/>
    <w:rsid w:val="00712D21"/>
    <w:rsid w:val="00715295"/>
    <w:rsid w:val="00716B94"/>
    <w:rsid w:val="00717B5A"/>
    <w:rsid w:val="007207C9"/>
    <w:rsid w:val="00742122"/>
    <w:rsid w:val="00745F15"/>
    <w:rsid w:val="00751EB2"/>
    <w:rsid w:val="00755C90"/>
    <w:rsid w:val="00762CE4"/>
    <w:rsid w:val="007726F0"/>
    <w:rsid w:val="00775430"/>
    <w:rsid w:val="007759AF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7E60"/>
    <w:rsid w:val="007F3015"/>
    <w:rsid w:val="007F3C6A"/>
    <w:rsid w:val="007F6527"/>
    <w:rsid w:val="007F7E5C"/>
    <w:rsid w:val="00801491"/>
    <w:rsid w:val="008053CC"/>
    <w:rsid w:val="00812C2B"/>
    <w:rsid w:val="0081645F"/>
    <w:rsid w:val="008239D9"/>
    <w:rsid w:val="00831CEC"/>
    <w:rsid w:val="00832B31"/>
    <w:rsid w:val="00833694"/>
    <w:rsid w:val="008360B4"/>
    <w:rsid w:val="00843164"/>
    <w:rsid w:val="00844D3D"/>
    <w:rsid w:val="00854E7D"/>
    <w:rsid w:val="008551F7"/>
    <w:rsid w:val="008564DF"/>
    <w:rsid w:val="00861AF1"/>
    <w:rsid w:val="00862F75"/>
    <w:rsid w:val="00864060"/>
    <w:rsid w:val="00872BF7"/>
    <w:rsid w:val="0087704F"/>
    <w:rsid w:val="00882FC2"/>
    <w:rsid w:val="008831E3"/>
    <w:rsid w:val="0089081A"/>
    <w:rsid w:val="00891C0C"/>
    <w:rsid w:val="00891E82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130"/>
    <w:rsid w:val="0092112C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E2103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33EF8"/>
    <w:rsid w:val="00A540CE"/>
    <w:rsid w:val="00A55BEE"/>
    <w:rsid w:val="00A57CFB"/>
    <w:rsid w:val="00A61102"/>
    <w:rsid w:val="00A63868"/>
    <w:rsid w:val="00A65A8E"/>
    <w:rsid w:val="00A76AA4"/>
    <w:rsid w:val="00A77436"/>
    <w:rsid w:val="00A77C49"/>
    <w:rsid w:val="00A81DBB"/>
    <w:rsid w:val="00A82DCC"/>
    <w:rsid w:val="00AA579E"/>
    <w:rsid w:val="00AB3808"/>
    <w:rsid w:val="00AC1E8B"/>
    <w:rsid w:val="00AC4458"/>
    <w:rsid w:val="00AC47D9"/>
    <w:rsid w:val="00AD0578"/>
    <w:rsid w:val="00AD30D5"/>
    <w:rsid w:val="00AF6C37"/>
    <w:rsid w:val="00B034DA"/>
    <w:rsid w:val="00B23FAA"/>
    <w:rsid w:val="00B27C82"/>
    <w:rsid w:val="00B3295F"/>
    <w:rsid w:val="00B35181"/>
    <w:rsid w:val="00B40934"/>
    <w:rsid w:val="00B46523"/>
    <w:rsid w:val="00B472A0"/>
    <w:rsid w:val="00B56BA1"/>
    <w:rsid w:val="00B64063"/>
    <w:rsid w:val="00B66AE0"/>
    <w:rsid w:val="00B71A79"/>
    <w:rsid w:val="00B744E1"/>
    <w:rsid w:val="00B86B21"/>
    <w:rsid w:val="00B87EBB"/>
    <w:rsid w:val="00B93E60"/>
    <w:rsid w:val="00B9773F"/>
    <w:rsid w:val="00BA0A64"/>
    <w:rsid w:val="00BA4357"/>
    <w:rsid w:val="00BC1E0A"/>
    <w:rsid w:val="00BC1FF8"/>
    <w:rsid w:val="00BC28FC"/>
    <w:rsid w:val="00BC3D13"/>
    <w:rsid w:val="00BC3DEE"/>
    <w:rsid w:val="00C00D23"/>
    <w:rsid w:val="00C01DAD"/>
    <w:rsid w:val="00C02E26"/>
    <w:rsid w:val="00C037D9"/>
    <w:rsid w:val="00C04CDE"/>
    <w:rsid w:val="00C067C5"/>
    <w:rsid w:val="00C07FA7"/>
    <w:rsid w:val="00C144CC"/>
    <w:rsid w:val="00C2476A"/>
    <w:rsid w:val="00C27380"/>
    <w:rsid w:val="00C33255"/>
    <w:rsid w:val="00C37C2B"/>
    <w:rsid w:val="00C40379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B77D5"/>
    <w:rsid w:val="00CC05D9"/>
    <w:rsid w:val="00CD349E"/>
    <w:rsid w:val="00CD7582"/>
    <w:rsid w:val="00CF1156"/>
    <w:rsid w:val="00CF29F0"/>
    <w:rsid w:val="00D0020C"/>
    <w:rsid w:val="00D06E8C"/>
    <w:rsid w:val="00D1102F"/>
    <w:rsid w:val="00D127D2"/>
    <w:rsid w:val="00D27F38"/>
    <w:rsid w:val="00D30E2C"/>
    <w:rsid w:val="00D33707"/>
    <w:rsid w:val="00D343F0"/>
    <w:rsid w:val="00D34CAA"/>
    <w:rsid w:val="00D35378"/>
    <w:rsid w:val="00D37743"/>
    <w:rsid w:val="00D55078"/>
    <w:rsid w:val="00D568D3"/>
    <w:rsid w:val="00D61867"/>
    <w:rsid w:val="00D65641"/>
    <w:rsid w:val="00D752B5"/>
    <w:rsid w:val="00D76DC7"/>
    <w:rsid w:val="00D814EF"/>
    <w:rsid w:val="00D81F4E"/>
    <w:rsid w:val="00D85733"/>
    <w:rsid w:val="00D86C6A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584"/>
    <w:rsid w:val="00DD43B7"/>
    <w:rsid w:val="00DE0C8D"/>
    <w:rsid w:val="00DE27DF"/>
    <w:rsid w:val="00DF1288"/>
    <w:rsid w:val="00DF30E9"/>
    <w:rsid w:val="00DF46FC"/>
    <w:rsid w:val="00DF5727"/>
    <w:rsid w:val="00DF721D"/>
    <w:rsid w:val="00E006C5"/>
    <w:rsid w:val="00E04B32"/>
    <w:rsid w:val="00E07672"/>
    <w:rsid w:val="00E152CB"/>
    <w:rsid w:val="00E24997"/>
    <w:rsid w:val="00E2595E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7827"/>
    <w:rsid w:val="00EB05A0"/>
    <w:rsid w:val="00EB0D26"/>
    <w:rsid w:val="00EB30CE"/>
    <w:rsid w:val="00EB3E5F"/>
    <w:rsid w:val="00EC574D"/>
    <w:rsid w:val="00ED56F4"/>
    <w:rsid w:val="00EF0744"/>
    <w:rsid w:val="00EF3E16"/>
    <w:rsid w:val="00EF7D16"/>
    <w:rsid w:val="00F0034F"/>
    <w:rsid w:val="00F04D0B"/>
    <w:rsid w:val="00F053DC"/>
    <w:rsid w:val="00F20FA0"/>
    <w:rsid w:val="00F25533"/>
    <w:rsid w:val="00F33D7A"/>
    <w:rsid w:val="00F401C8"/>
    <w:rsid w:val="00F41420"/>
    <w:rsid w:val="00F45A33"/>
    <w:rsid w:val="00F5218C"/>
    <w:rsid w:val="00F6077F"/>
    <w:rsid w:val="00F62AAC"/>
    <w:rsid w:val="00F63B5F"/>
    <w:rsid w:val="00F85482"/>
    <w:rsid w:val="00F8704A"/>
    <w:rsid w:val="00F877FD"/>
    <w:rsid w:val="00F97CB5"/>
    <w:rsid w:val="00FA14CF"/>
    <w:rsid w:val="00FA18AC"/>
    <w:rsid w:val="00FA36F1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C9A0B9D1-420D-412D-A824-9AAEFB99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rushaybhavsar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rushaybhavsar" TargetMode="External"/><Relationship Id="rId17" Type="http://schemas.openxmlformats.org/officeDocument/2006/relationships/hyperlink" Target="https://github.com/krushaybhavsar/signsla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ileshiftgam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krushaybhavsa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tutorconnect.sboe.org/" TargetMode="External"/><Relationship Id="rId10" Type="http://schemas.openxmlformats.org/officeDocument/2006/relationships/hyperlink" Target="mailto:krushaybhavsar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issionmentor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51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Krushay Bhavsar</dc:creator>
  <cp:lastModifiedBy>Krushay Bhavsar</cp:lastModifiedBy>
  <cp:revision>17</cp:revision>
  <cp:lastPrinted>2023-08-26T08:19:00Z</cp:lastPrinted>
  <dcterms:created xsi:type="dcterms:W3CDTF">2023-08-23T05:40:00Z</dcterms:created>
  <dcterms:modified xsi:type="dcterms:W3CDTF">2023-08-26T08:20:00Z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