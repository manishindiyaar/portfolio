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0AE3BCEC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</w:t>
            </w:r>
            <w:r w:rsidR="006E118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1C349D4B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Intelligence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CE42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CE42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CE42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DC15437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979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1619E559" w14:textId="18566357" w:rsidR="004759AA" w:rsidRPr="00E05365" w:rsidRDefault="004759AA" w:rsidP="004759AA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7A8047D8" w14:textId="2072DDC4" w:rsidR="004759AA" w:rsidRPr="00EE5D87" w:rsidRDefault="004759AA" w:rsidP="004759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 w:rsidR="00262AD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Controller Area Network Protocol (CAN)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2A308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262AD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2651125F" w14:textId="67E503DB" w:rsidR="004759AA" w:rsidRPr="00EE5D87" w:rsidRDefault="004759AA" w:rsidP="004759A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</w:t>
            </w:r>
            <w:r w:rsidR="001943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speed communication with flight systems as a core member of the Avionics Team at Georgia Tech Experimental Rocketry (GTXR) Club</w:t>
            </w:r>
          </w:p>
          <w:p w14:paraId="5528B7A4" w14:textId="74099294" w:rsidR="004759AA" w:rsidRPr="004759AA" w:rsidRDefault="004759AA" w:rsidP="004759A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45E88C5E" w14:textId="3D11DCD0" w:rsidR="009D7793" w:rsidRPr="00653C3B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6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905C3" w14:textId="77777777" w:rsidR="00841283" w:rsidRDefault="00841283">
      <w:pPr>
        <w:spacing w:after="0"/>
      </w:pPr>
      <w:r>
        <w:separator/>
      </w:r>
    </w:p>
    <w:p w14:paraId="30EF00FA" w14:textId="77777777" w:rsidR="00841283" w:rsidRDefault="00841283"/>
  </w:endnote>
  <w:endnote w:type="continuationSeparator" w:id="0">
    <w:p w14:paraId="51E0417B" w14:textId="77777777" w:rsidR="00841283" w:rsidRDefault="00841283">
      <w:pPr>
        <w:spacing w:after="0"/>
      </w:pPr>
      <w:r>
        <w:continuationSeparator/>
      </w:r>
    </w:p>
    <w:p w14:paraId="233CF110" w14:textId="77777777" w:rsidR="00841283" w:rsidRDefault="00841283"/>
  </w:endnote>
  <w:endnote w:type="continuationNotice" w:id="1">
    <w:p w14:paraId="296E6440" w14:textId="77777777" w:rsidR="00841283" w:rsidRDefault="0084128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DA4A7" w14:textId="77777777" w:rsidR="00841283" w:rsidRDefault="00841283">
      <w:pPr>
        <w:spacing w:after="0"/>
      </w:pPr>
      <w:r>
        <w:separator/>
      </w:r>
    </w:p>
    <w:p w14:paraId="09627BA1" w14:textId="77777777" w:rsidR="00841283" w:rsidRDefault="00841283"/>
  </w:footnote>
  <w:footnote w:type="continuationSeparator" w:id="0">
    <w:p w14:paraId="47454C8F" w14:textId="77777777" w:rsidR="00841283" w:rsidRDefault="00841283">
      <w:pPr>
        <w:spacing w:after="0"/>
      </w:pPr>
      <w:r>
        <w:continuationSeparator/>
      </w:r>
    </w:p>
    <w:p w14:paraId="4896D567" w14:textId="77777777" w:rsidR="00841283" w:rsidRDefault="00841283"/>
  </w:footnote>
  <w:footnote w:type="continuationNotice" w:id="1">
    <w:p w14:paraId="6B601D77" w14:textId="77777777" w:rsidR="00841283" w:rsidRDefault="0084128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7D9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1DC1"/>
    <w:rsid w:val="000E55D5"/>
    <w:rsid w:val="000E6D64"/>
    <w:rsid w:val="000F0ED5"/>
    <w:rsid w:val="000F2762"/>
    <w:rsid w:val="000F4399"/>
    <w:rsid w:val="000F57EE"/>
    <w:rsid w:val="000F61F7"/>
    <w:rsid w:val="000F6D54"/>
    <w:rsid w:val="000F740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5934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2AD3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59B7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0B0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4AED"/>
    <w:rsid w:val="0057724B"/>
    <w:rsid w:val="0058393F"/>
    <w:rsid w:val="00583B76"/>
    <w:rsid w:val="00584BD5"/>
    <w:rsid w:val="00585D87"/>
    <w:rsid w:val="00587302"/>
    <w:rsid w:val="00595779"/>
    <w:rsid w:val="00597987"/>
    <w:rsid w:val="005A131B"/>
    <w:rsid w:val="005B0076"/>
    <w:rsid w:val="005B187A"/>
    <w:rsid w:val="005B585F"/>
    <w:rsid w:val="005B6E80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4CF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118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1283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1EA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365A"/>
    <w:rsid w:val="00BA4357"/>
    <w:rsid w:val="00BC1E0A"/>
    <w:rsid w:val="00BC1FF8"/>
    <w:rsid w:val="00BC28FC"/>
    <w:rsid w:val="00BC3D13"/>
    <w:rsid w:val="00BC3DEE"/>
    <w:rsid w:val="00BE6184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0FA"/>
    <w:rsid w:val="00C27380"/>
    <w:rsid w:val="00C33255"/>
    <w:rsid w:val="00C34F04"/>
    <w:rsid w:val="00C37C2B"/>
    <w:rsid w:val="00C40379"/>
    <w:rsid w:val="00C40E7F"/>
    <w:rsid w:val="00C50148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425E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142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3F48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9281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56</cp:revision>
  <cp:lastPrinted>2024-03-20T22:09:00Z</cp:lastPrinted>
  <dcterms:created xsi:type="dcterms:W3CDTF">2023-09-06T20:19:00Z</dcterms:created>
  <dcterms:modified xsi:type="dcterms:W3CDTF">2024-10-09T06:31:00Z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