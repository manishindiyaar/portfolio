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9541A51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74D4B655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Concentration in Information Internetworks &amp; 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Intelligence   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88F8A3F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GT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Experimental Rocketr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Cybersecurity </w:t>
            </w:r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Club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3040AE4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6146F93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67E6F614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36D0681C" w14:textId="299B4C2A" w:rsidR="00F1355C" w:rsidRPr="00E05365" w:rsidRDefault="00C128F7" w:rsidP="00F1355C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Mission Control Software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</w:t>
            </w:r>
          </w:p>
          <w:p w14:paraId="7436C7DF" w14:textId="77777777" w:rsidR="00F1355C" w:rsidRPr="00EE5D87" w:rsidRDefault="00F1355C" w:rsidP="00F1355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CAN)  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1BCE9C3C" w14:textId="48FBB7C2" w:rsidR="00F1355C" w:rsidRPr="00F1355C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low-latency backend systems integrated with Featherweight altimeters for real-time rocket telemetry analysis, along with a data visualization dashboard for the Ground Systems Team at </w:t>
            </w:r>
            <w:r w:rsidRPr="00F1355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Georgia Tech Experimental Rocketry (GTXR) Club</w:t>
            </w:r>
          </w:p>
          <w:p w14:paraId="749E9DB6" w14:textId="17753440" w:rsidR="00F1355C" w:rsidRPr="00EE5D87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the Controller Area Network (CAN) Protocol using the STM32H7 hardware abstraction layer to ensure high-speed communication with flight systems as a core member of the Avionics Team</w:t>
            </w:r>
          </w:p>
          <w:p w14:paraId="6C8D119F" w14:textId="1B1FE858" w:rsidR="00235B37" w:rsidRPr="00C75808" w:rsidRDefault="00235B37" w:rsidP="00235B3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C75808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</w:t>
            </w:r>
            <w:hyperlink r:id="rId15" w:history="1">
              <w:r w:rsidRPr="00C75808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C75808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Pr="00C7580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TypeScript, JavaScript, HTML, CSS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Firebase</w:t>
            </w:r>
            <w:r w:rsidRPr="00C75808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Jul 2022 – Sep 2022</w:t>
            </w:r>
          </w:p>
          <w:p w14:paraId="7AE9E251" w14:textId="77777777" w:rsidR="00235B37" w:rsidRPr="00EE5D87" w:rsidRDefault="00235B37" w:rsidP="00235B37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3D0DBC2B" w14:textId="77777777" w:rsidR="00235B37" w:rsidRPr="000338D0" w:rsidRDefault="00235B37" w:rsidP="000338D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500+ students and 60+ verified tutors daily</w:t>
            </w:r>
          </w:p>
          <w:p w14:paraId="626526E7" w14:textId="77777777" w:rsidR="000338D0" w:rsidRPr="00EE5D87" w:rsidRDefault="000338D0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6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5D924DD9" w14:textId="61B62E43" w:rsidR="000338D0" w:rsidRDefault="00BC1332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0338D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4B79E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Deep Learning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Web Scraping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916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CC71F82" w14:textId="444BCCE9" w:rsidR="004B79E9" w:rsidRDefault="000338D0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8525DE" w14:textId="3F5AE31A" w:rsidR="000338D0" w:rsidRDefault="004B79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349D7095" w:rsidR="000338D0" w:rsidRPr="000338D0" w:rsidRDefault="00BA6D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proofErr w:type="spell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proofErr w:type="gram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789AA354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2x Wolfram Alpha Award Winner,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lace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KIPR Robotics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BA6DE9">
      <w:footerReference w:type="default" r:id="rId17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E0CFF" w14:textId="77777777" w:rsidR="006D5457" w:rsidRDefault="006D5457">
      <w:pPr>
        <w:spacing w:after="0"/>
      </w:pPr>
      <w:r>
        <w:separator/>
      </w:r>
    </w:p>
    <w:p w14:paraId="59054FB4" w14:textId="77777777" w:rsidR="006D5457" w:rsidRDefault="006D5457"/>
  </w:endnote>
  <w:endnote w:type="continuationSeparator" w:id="0">
    <w:p w14:paraId="2393F4A6" w14:textId="77777777" w:rsidR="006D5457" w:rsidRDefault="006D5457">
      <w:pPr>
        <w:spacing w:after="0"/>
      </w:pPr>
      <w:r>
        <w:continuationSeparator/>
      </w:r>
    </w:p>
    <w:p w14:paraId="7E1D5C1E" w14:textId="77777777" w:rsidR="006D5457" w:rsidRDefault="006D5457"/>
  </w:endnote>
  <w:endnote w:type="continuationNotice" w:id="1">
    <w:p w14:paraId="5E929DF3" w14:textId="77777777" w:rsidR="006D5457" w:rsidRDefault="006D54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84D24" w14:textId="77777777" w:rsidR="006D5457" w:rsidRDefault="006D5457">
      <w:pPr>
        <w:spacing w:after="0"/>
      </w:pPr>
      <w:r>
        <w:separator/>
      </w:r>
    </w:p>
    <w:p w14:paraId="3FE43E70" w14:textId="77777777" w:rsidR="006D5457" w:rsidRDefault="006D5457"/>
  </w:footnote>
  <w:footnote w:type="continuationSeparator" w:id="0">
    <w:p w14:paraId="468FEFE0" w14:textId="77777777" w:rsidR="006D5457" w:rsidRDefault="006D5457">
      <w:pPr>
        <w:spacing w:after="0"/>
      </w:pPr>
      <w:r>
        <w:continuationSeparator/>
      </w:r>
    </w:p>
    <w:p w14:paraId="1AF22CD5" w14:textId="77777777" w:rsidR="006D5457" w:rsidRDefault="006D5457"/>
  </w:footnote>
  <w:footnote w:type="continuationNotice" w:id="1">
    <w:p w14:paraId="642F0A6C" w14:textId="77777777" w:rsidR="006D5457" w:rsidRDefault="006D545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6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3"/>
  </w:num>
  <w:num w:numId="16" w16cid:durableId="94643572">
    <w:abstractNumId w:val="14"/>
  </w:num>
  <w:num w:numId="17" w16cid:durableId="231041549">
    <w:abstractNumId w:val="15"/>
  </w:num>
  <w:num w:numId="18" w16cid:durableId="1463115734">
    <w:abstractNumId w:val="17"/>
  </w:num>
  <w:num w:numId="19" w16cid:durableId="208496262">
    <w:abstractNumId w:val="11"/>
  </w:num>
  <w:num w:numId="20" w16cid:durableId="1024406313">
    <w:abstractNumId w:val="10"/>
  </w:num>
  <w:num w:numId="21" w16cid:durableId="17398589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1177C"/>
    <w:rsid w:val="00023765"/>
    <w:rsid w:val="00025429"/>
    <w:rsid w:val="000255FA"/>
    <w:rsid w:val="00032130"/>
    <w:rsid w:val="000338D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B79E9"/>
    <w:rsid w:val="004C08A2"/>
    <w:rsid w:val="004C2DAE"/>
    <w:rsid w:val="004C45FE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1B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D5457"/>
    <w:rsid w:val="006D656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58EC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3124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A6DE9"/>
    <w:rsid w:val="00BC1332"/>
    <w:rsid w:val="00BC1E0A"/>
    <w:rsid w:val="00BC1FF8"/>
    <w:rsid w:val="00BC28FC"/>
    <w:rsid w:val="00BC3D13"/>
    <w:rsid w:val="00BC3DEE"/>
    <w:rsid w:val="00BE643A"/>
    <w:rsid w:val="00BE723C"/>
    <w:rsid w:val="00BF401F"/>
    <w:rsid w:val="00BF5ED9"/>
    <w:rsid w:val="00C00D23"/>
    <w:rsid w:val="00C01DAD"/>
    <w:rsid w:val="00C02E26"/>
    <w:rsid w:val="00C037D9"/>
    <w:rsid w:val="00C04CDE"/>
    <w:rsid w:val="00C05CF7"/>
    <w:rsid w:val="00C067C5"/>
    <w:rsid w:val="00C07FA7"/>
    <w:rsid w:val="00C128F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165D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1355C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utorconnect.sboe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9464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60</cp:revision>
  <cp:lastPrinted>2024-03-20T22:09:00Z</cp:lastPrinted>
  <dcterms:created xsi:type="dcterms:W3CDTF">2023-09-06T20:19:00Z</dcterms:created>
  <dcterms:modified xsi:type="dcterms:W3CDTF">2024-10-19T20:30:00Z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