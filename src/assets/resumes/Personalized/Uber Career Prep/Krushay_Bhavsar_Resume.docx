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0A91" w14:textId="6BB31375" w:rsidR="00C067C5" w:rsidRPr="007F7700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F770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Krushay Bhavsar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2690"/>
      </w:tblGrid>
      <w:tr w:rsidR="00653C3B" w:rsidRPr="00653C3B" w14:paraId="1B7706F2" w14:textId="77777777" w:rsidTr="00A97049">
        <w:trPr>
          <w:trHeight w:val="477"/>
          <w:tblHeader/>
        </w:trPr>
        <w:tc>
          <w:tcPr>
            <w:tcW w:w="5000" w:type="pct"/>
            <w:shd w:val="clear" w:color="auto" w:fill="auto"/>
          </w:tcPr>
          <w:p w14:paraId="7B66FD07" w14:textId="0E0D2A22" w:rsidR="00782533" w:rsidRPr="0034273B" w:rsidRDefault="00BE643A" w:rsidP="00A97049">
            <w:pPr>
              <w:pStyle w:val="ContactInfo"/>
              <w:spacing w:after="20"/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New York 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City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Metropolitan Area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r w:rsidR="004F08E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(201) 375-5770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hyperlink r:id="rId11" w:history="1">
              <w:r w:rsidR="00443192" w:rsidRPr="003427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  <w:u w:val="none"/>
                </w:rPr>
                <w:t>krushaybhavsar@gmail.com</w:t>
              </w:r>
            </w:hyperlink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| U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S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Citizen</w:t>
            </w:r>
          </w:p>
          <w:p w14:paraId="4D3C402E" w14:textId="708F8110" w:rsidR="00443192" w:rsidRPr="00653C3B" w:rsidRDefault="00215612" w:rsidP="00FB38CA">
            <w:pPr>
              <w:pStyle w:val="ContactInfo"/>
              <w:spacing w:after="0"/>
              <w:ind w:left="-39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Portfolio: </w:t>
            </w:r>
            <w:hyperlink r:id="rId12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krushaybhavsar.com</w:t>
              </w:r>
            </w:hyperlink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78253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0C0B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LinkedIn: </w:t>
            </w:r>
            <w:hyperlink r:id="rId13" w:history="1"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linkedin.com/in/</w:t>
              </w:r>
              <w:proofErr w:type="spellStart"/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D43B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GitHub: </w:t>
            </w:r>
            <w:hyperlink r:id="rId14" w:history="1"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github.com/</w:t>
              </w:r>
              <w:proofErr w:type="spellStart"/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</w:p>
        </w:tc>
      </w:tr>
    </w:tbl>
    <w:p w14:paraId="40522A69" w14:textId="6F7D2587" w:rsidR="00C067C5" w:rsidRPr="00653C3B" w:rsidRDefault="001C0658" w:rsidP="007F7700">
      <w:pPr>
        <w:pStyle w:val="Heading1"/>
        <w:pBdr>
          <w:bottom w:val="double" w:sz="2" w:space="0" w:color="595959" w:themeColor="text1" w:themeTint="A6"/>
        </w:pBdr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EDUCATION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90"/>
      </w:tblGrid>
      <w:tr w:rsidR="00653C3B" w:rsidRPr="00653C3B" w14:paraId="31F87311" w14:textId="77777777" w:rsidTr="00A97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  <w:tblHeader/>
        </w:trPr>
        <w:tc>
          <w:tcPr>
            <w:tcW w:w="5000" w:type="pct"/>
          </w:tcPr>
          <w:p w14:paraId="113724DA" w14:textId="0AE3BCEC" w:rsidR="006632D7" w:rsidRPr="00653C3B" w:rsidRDefault="00042F60" w:rsidP="007F770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Georgia Institute of Technology</w:t>
            </w:r>
            <w:r w:rsidR="00475151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– </w:t>
            </w:r>
            <w:r w:rsidR="0047515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GPA: 4.0/4.0</w:t>
            </w:r>
            <w:r w:rsidR="00736B3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Faculty Honors  </w:t>
            </w:r>
            <w:r w:rsidR="005726A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</w:t>
            </w:r>
            <w:r w:rsidR="006E118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</w:t>
            </w:r>
            <w:r w:rsidR="00C978C6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Atlanta, GA</w:t>
            </w:r>
          </w:p>
          <w:p w14:paraId="596AA6BC" w14:textId="66FA3DDF" w:rsidR="00042F60" w:rsidRPr="00653C3B" w:rsidRDefault="00255E7F" w:rsidP="007F770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B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in Computer Science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/ </w:t>
            </w:r>
            <w:r w:rsidR="006632D7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Concentration in Information Internetworks &amp;</w:t>
            </w:r>
            <w:r w:rsidR="00BE6184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F93F4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Intelligence</w:t>
            </w:r>
            <w:r w:rsidR="00BE6184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F93F4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</w:t>
            </w:r>
            <w:r w:rsidR="00BE6184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</w:t>
            </w:r>
            <w:r w:rsidR="00CE425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</w:t>
            </w:r>
            <w:r w:rsidR="005A72E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May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5A72E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7</w:t>
            </w:r>
          </w:p>
          <w:p w14:paraId="3D2B5EE1" w14:textId="748F2A0E" w:rsidR="00042F60" w:rsidRPr="00653C3B" w:rsidRDefault="00042F60" w:rsidP="007F7700">
            <w:pPr>
              <w:pStyle w:val="ListParagraph"/>
              <w:numPr>
                <w:ilvl w:val="0"/>
                <w:numId w:val="18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Relevant Coursework</w:t>
            </w:r>
            <w:r w:rsidR="0056553C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: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</w:t>
            </w:r>
            <w:r w:rsidR="007417E6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&amp; Analysis of Algorithms, Computer Organization &amp; Programming, </w:t>
            </w:r>
            <w:r w:rsidR="00E240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Data Structures &amp; Algorithms, Discrete Mathematics, Objects and Design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Linear Algebra</w:t>
            </w:r>
          </w:p>
          <w:p w14:paraId="2B31D656" w14:textId="6EFD1072" w:rsidR="00F240D9" w:rsidRPr="00653C3B" w:rsidRDefault="00042F60" w:rsidP="00FB38CA">
            <w:pPr>
              <w:pStyle w:val="ListParagraph"/>
              <w:numPr>
                <w:ilvl w:val="0"/>
                <w:numId w:val="18"/>
              </w:numPr>
              <w:spacing w:after="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Clubs and Activities: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GT Experimental Rocketry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Trading Club at GT, </w:t>
            </w:r>
            <w:proofErr w:type="spellStart"/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GreyHat</w:t>
            </w:r>
            <w:proofErr w:type="spellEnd"/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Club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D4B0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Startup Exchange,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Intramural Soccer</w:t>
            </w:r>
          </w:p>
        </w:tc>
      </w:tr>
    </w:tbl>
    <w:p w14:paraId="1577E57C" w14:textId="3D69CC40" w:rsidR="00DE390D" w:rsidRPr="00653C3B" w:rsidRDefault="00DE390D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SKILLS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7719F6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35A78805" w14:textId="5DC15437" w:rsidR="00DE390D" w:rsidRPr="007F7700" w:rsidRDefault="00DE390D" w:rsidP="00FB38CA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Programming/Markup Languages: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TypeScript, JavaScript, Python,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Java, SQL,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R, MATLAB, </w:t>
            </w:r>
            <w:r w:rsidR="001425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C#, HTML, CSS, SCSS, XML</w:t>
            </w:r>
            <w:r w:rsidR="007F770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Frameworks/Libraries: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React.js, React Native,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Node.js,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Express.js, 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 </w:t>
            </w:r>
            <w:r w:rsidR="003427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Spring,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Django, Flask, </w:t>
            </w:r>
            <w:proofErr w:type="spellStart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Redux,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Pandas,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NumPy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Tools: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PostgreSQL, Amazon Web Services (Cognito, EC2,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ECS, ECR,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S3</w:t>
            </w:r>
            <w:r w:rsidR="00583B7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Lambda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),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5979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PowerShell, Linux,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Firebase, Git, Android Studio</w:t>
            </w:r>
          </w:p>
        </w:tc>
      </w:tr>
    </w:tbl>
    <w:p w14:paraId="4B2AE229" w14:textId="77777777" w:rsidR="009D7793" w:rsidRPr="00653C3B" w:rsidRDefault="009D7793" w:rsidP="007F7700">
      <w:pPr>
        <w:pStyle w:val="Heading1"/>
        <w:tabs>
          <w:tab w:val="left" w:pos="-540"/>
        </w:tabs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EXPERIENCE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53C3B" w:rsidRPr="00653C3B" w14:paraId="02B6AF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2"/>
          <w:tblHeader/>
        </w:trPr>
        <w:tc>
          <w:tcPr>
            <w:tcW w:w="5000" w:type="pct"/>
          </w:tcPr>
          <w:p w14:paraId="5C41AB0F" w14:textId="1C0A3907" w:rsidR="006710CA" w:rsidRPr="00653C3B" w:rsidRDefault="006710CA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Vertice AI, Financial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Durham, NC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5E4C4AA5" w14:textId="6EC33543" w:rsidR="006710CA" w:rsidRPr="00653C3B" w:rsidRDefault="00566C6F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Associate Software Engineer </w:t>
            </w:r>
            <w:r w:rsidR="006710CA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Intern</w:t>
            </w:r>
            <w:r w:rsidR="00976D4C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Jun 2024 – Aug 2024</w:t>
            </w:r>
          </w:p>
          <w:p w14:paraId="01F559A2" w14:textId="5B636A58" w:rsidR="00BA02A0" w:rsidRPr="00653C3B" w:rsidRDefault="00E93015" w:rsidP="006710C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an analytics solution using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Python, PostgreSQL, React.js,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Express.js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and AWS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technologies to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assist credit unions in tracking growth/engagement and identifying marketing opportunities for specific members</w:t>
            </w:r>
          </w:p>
          <w:p w14:paraId="3FC5664D" w14:textId="71760F8E" w:rsidR="00DF75BC" w:rsidRPr="00653C3B" w:rsidRDefault="00DF75BC" w:rsidP="00DF75BC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Automated the generation of transaction models by implementing a component-based system with vectorized full-text search to analyze member behaviors, resulting in a </w:t>
            </w:r>
            <w:r w:rsidR="006A0645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4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0% reduction in code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volume and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50% improvement in runtime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efficiency</w:t>
            </w:r>
          </w:p>
          <w:p w14:paraId="2FD880DF" w14:textId="50614B6F" w:rsidR="006710CA" w:rsidRPr="00653C3B" w:rsidRDefault="00E93015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Devised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predictive models to </w:t>
            </w:r>
            <w:r w:rsidR="00BA02A0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efficiently analyze </w:t>
            </w:r>
            <w:r w:rsidR="001B56C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over </w:t>
            </w:r>
            <w:r w:rsidR="00BA02A0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$5 billion </w:t>
            </w:r>
            <w:r w:rsidR="00BA02A0" w:rsidRPr="002E1A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 member transactions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track spending trends, and categorize members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for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partnered credit unions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know, grow, and measure their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overall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membership</w:t>
            </w:r>
          </w:p>
          <w:p w14:paraId="47332984" w14:textId="3097D0C2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Jane Street Capital, Quantitative Trading Firm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13E1D2E0" w14:textId="0BBFAC62" w:rsidR="006A6806" w:rsidRPr="00653C3B" w:rsidRDefault="009D7793" w:rsidP="003961ED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Academy of Math and Programming Intern</w:t>
            </w:r>
            <w:r w:rsidR="003D1C3F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Jul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Aug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</w:p>
          <w:p w14:paraId="7E6321A7" w14:textId="3C0EF3FC" w:rsidR="00F0709B" w:rsidRPr="00B37AA1" w:rsidRDefault="00F0709B" w:rsidP="006A6806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Designed and implemented algorithmic solutions to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complex problems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game theory, graph theory, and linguistics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using Python, enhancing skills in data analysis, decision-making under uncertainty, and quantitative trading strategies</w:t>
            </w:r>
          </w:p>
          <w:p w14:paraId="34151162" w14:textId="5797D75D" w:rsidR="006A6806" w:rsidRPr="00B37AA1" w:rsidRDefault="006A6806" w:rsidP="00F0709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7th place in Jane Street’s Electronic Trading Challenge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(ETC)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developing high-frequency trading algorithms in a competitive 6-hour trading session, resulting in one of the highest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Profit-and-Loss (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</w:t>
            </w:r>
            <w:r w:rsidR="003775D1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&amp;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scores among 80+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participants</w:t>
            </w:r>
          </w:p>
          <w:p w14:paraId="11887EF0" w14:textId="190929DF" w:rsidR="003961ED" w:rsidRPr="00B37AA1" w:rsidRDefault="003961ED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</w:t>
            </w:r>
            <w:r w:rsidR="00F0709B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llaborated with International Math Olympians to complete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intensive coursework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combinatorics</w:t>
            </w:r>
            <w:r w:rsidR="00F0709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and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number theory</w:t>
            </w:r>
          </w:p>
          <w:p w14:paraId="71A0C552" w14:textId="17E1E350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Mentor Labs, Harvard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acquired)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101C88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Boston, MA</w:t>
            </w:r>
          </w:p>
          <w:p w14:paraId="3FBECD18" w14:textId="471F163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Senior Software Developer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 2021 – Apr 2022</w:t>
            </w:r>
          </w:p>
          <w:p w14:paraId="15CEDBFA" w14:textId="536AFCE4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 full-stack application using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Java Spring</w:t>
            </w:r>
            <w:r w:rsidR="0034273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,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PostgreSQL</w:t>
            </w:r>
            <w:r w:rsidR="0034273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,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React.js,</w:t>
            </w:r>
            <w:r w:rsidR="0034273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Express.js,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and AWS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services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to assist thousands of high school students in the college admissions process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via a virtual guidance counselor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and summer program recommendations</w:t>
            </w:r>
          </w:p>
          <w:p w14:paraId="3BD9B985" w14:textId="0EB61DC7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Implemented a matching algorithm for scholarship/summer programs and leveraged React.js to create a seamless UX on the landing page, dashboard, scholarships, and summer programs pages, resulting in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25% increase in user retention</w:t>
            </w:r>
          </w:p>
          <w:p w14:paraId="34DA208E" w14:textId="77777777" w:rsidR="009D7793" w:rsidRDefault="006F0F6E" w:rsidP="007F7700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Contributed to a cross-functional development team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while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following the Agile Scrum methodology and establish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ing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weekly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team goals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/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timelines, leading to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global user base of over 10,000 students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incubation at the Harvard Innovation Labs</w:t>
            </w:r>
          </w:p>
          <w:p w14:paraId="2F1FC493" w14:textId="77777777" w:rsidR="00DB320A" w:rsidRPr="00614230" w:rsidRDefault="00DB320A" w:rsidP="00DB320A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Accel Learning, Tutoring Center                            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Secaucus, NJ</w:t>
            </w:r>
          </w:p>
          <w:p w14:paraId="70C4FED6" w14:textId="77777777" w:rsidR="00DB320A" w:rsidRPr="00614230" w:rsidRDefault="00DB320A" w:rsidP="00DB320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Python Tutor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     </w:t>
            </w: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Nov 2020 – Aug 2021</w:t>
            </w:r>
          </w:p>
          <w:p w14:paraId="16820344" w14:textId="66546067" w:rsidR="00DB320A" w:rsidRDefault="00DB320A" w:rsidP="00DB320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B320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Mentored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over </w:t>
            </w:r>
            <w:r w:rsidRPr="008327F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10 students </w:t>
            </w:r>
            <w:r w:rsidR="008327F0" w:rsidRPr="008327F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worldwide </w:t>
            </w:r>
            <w:r w:rsidRPr="008327F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in Python</w:t>
            </w:r>
            <w:r w:rsidRPr="00DB320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by exploring</w:t>
            </w:r>
            <w:r w:rsidR="008327F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both</w:t>
            </w:r>
            <w:r w:rsidRPr="00DB320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fundamental and advanced concepts,</w:t>
            </w:r>
            <w:r w:rsidR="008327F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327F0" w:rsidRPr="008327F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enhancing their programming proficiency and sparking a lasting interest in computer science.</w:t>
            </w:r>
          </w:p>
          <w:p w14:paraId="301C446E" w14:textId="477A0741" w:rsidR="008327F0" w:rsidRPr="008327F0" w:rsidRDefault="008327F0" w:rsidP="00DB320A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8327F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Developed an engaging, project-based Python curriculum for high school and middle school students, leading to its adoption by the tutoring center and receiving </w:t>
            </w:r>
            <w:r w:rsidRPr="008327F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100% positive feedback</w:t>
            </w:r>
            <w:r w:rsidRPr="008327F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from students and parents</w:t>
            </w:r>
          </w:p>
          <w:p w14:paraId="3063E0E0" w14:textId="2277D1AE" w:rsidR="00DB320A" w:rsidRPr="00653C3B" w:rsidRDefault="008327F0" w:rsidP="00FB38CA">
            <w:pPr>
              <w:pStyle w:val="ListParagraph"/>
              <w:numPr>
                <w:ilvl w:val="0"/>
                <w:numId w:val="19"/>
              </w:numPr>
              <w:spacing w:after="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8327F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Guided students in creating </w:t>
            </w:r>
            <w:r w:rsidRPr="008327F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over 15 Python projects</w:t>
            </w:r>
            <w:r w:rsidRPr="008327F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using PyGame and Matplotlib, providing hands-on experience and enhancing their programming proficiency</w:t>
            </w:r>
          </w:p>
        </w:tc>
      </w:tr>
    </w:tbl>
    <w:p w14:paraId="356BBF05" w14:textId="367C40CA" w:rsidR="009D7793" w:rsidRPr="00653C3B" w:rsidRDefault="00A768EC" w:rsidP="007F7700">
      <w:pPr>
        <w:pStyle w:val="Heading1"/>
        <w:spacing w:before="6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P</w:t>
      </w:r>
      <w:r w:rsidR="009D7793"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ROJECTS</w:t>
      </w:r>
    </w:p>
    <w:tbl>
      <w:tblPr>
        <w:tblStyle w:val="ResumeTable"/>
        <w:tblW w:w="6948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53C3B" w:rsidRPr="00653C3B" w14:paraId="055DD19C" w14:textId="77777777" w:rsidTr="00101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6"/>
          <w:tblHeader/>
        </w:trPr>
        <w:tc>
          <w:tcPr>
            <w:tcW w:w="5000" w:type="pct"/>
          </w:tcPr>
          <w:p w14:paraId="2211D55D" w14:textId="77777777" w:rsidR="00DB320A" w:rsidRPr="00C75808" w:rsidRDefault="00DB320A" w:rsidP="00DB320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75808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Tutor Connect</w:t>
            </w:r>
            <w:r w:rsidRPr="00C7580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C75808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                       </w:t>
            </w:r>
            <w:r w:rsidRPr="00C7580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</w:t>
            </w:r>
            <w:hyperlink r:id="rId15" w:history="1">
              <w:r w:rsidRPr="00C75808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https://tutorconnect.sboe.org</w:t>
              </w:r>
            </w:hyperlink>
            <w:r w:rsidRPr="00C75808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7580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React.js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,</w:t>
            </w:r>
            <w:r w:rsidRPr="00C7580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TypeScript, JavaScript, HTML, CSS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, Firebase</w:t>
            </w:r>
            <w:r w:rsidRPr="00C7580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Jul 2022 – Sep 2022</w:t>
            </w:r>
          </w:p>
          <w:p w14:paraId="213313D9" w14:textId="77777777" w:rsidR="00DB320A" w:rsidRPr="00EE5D87" w:rsidRDefault="00DB320A" w:rsidP="00DB320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cloud-based networking platform to connect students with verified tutors within the Secaucus Board of Education</w:t>
            </w:r>
          </w:p>
          <w:p w14:paraId="3F8D351D" w14:textId="77777777" w:rsidR="00DB320A" w:rsidRPr="000338D0" w:rsidRDefault="00DB320A" w:rsidP="00DB320A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Designed and implemented a site with a student dashboard (for filtering, searching, and connecting with listed tutors), a tutor dashboard (for managing tutor listings and connections), and an admin dashboard (to allow invited administrators to manage user permissions, verify tutors, and track tutoring progress) u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sed by 500+ students and 60+ verified tutors daily</w:t>
            </w:r>
          </w:p>
          <w:p w14:paraId="273B65BD" w14:textId="77777777" w:rsidR="00DB320A" w:rsidRPr="00EE5D87" w:rsidRDefault="00DB320A" w:rsidP="00DB320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Signslate</w:t>
            </w:r>
            <w:proofErr w:type="spellEnd"/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hyperlink r:id="rId16" w:history="1">
              <w:r w:rsidRPr="00EE5D87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https://github.com/krushaybhavsar/signslate</w:t>
              </w:r>
            </w:hyperlink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</w:t>
            </w:r>
          </w:p>
          <w:p w14:paraId="2CBAD316" w14:textId="77777777" w:rsidR="00DB320A" w:rsidRDefault="00DB320A" w:rsidP="00DB320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C1332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Python, Flask,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React.js, </w:t>
            </w: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JavaScript, HTML, CSS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, Deep Learning, Web Scraping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Jun 2021</w:t>
            </w:r>
          </w:p>
          <w:p w14:paraId="1640BB27" w14:textId="77777777" w:rsidR="00DB320A" w:rsidRDefault="00DB320A" w:rsidP="00DB320A">
            <w:pPr>
              <w:pStyle w:val="ListParagraph"/>
              <w:numPr>
                <w:ilvl w:val="0"/>
                <w:numId w:val="21"/>
              </w:numPr>
              <w:spacing w:after="0"/>
              <w:ind w:left="415" w:hanging="183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</w:t>
            </w:r>
            <w:r w:rsidRPr="007D4B7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real-time translation web application that translates </w:t>
            </w:r>
            <w:r w:rsidRPr="00D866B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American Sign Language (ASL)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7D4B7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to English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vice versa using deep learning and </w:t>
            </w:r>
            <w:r w:rsidRPr="007D4B7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web-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scraping techniques on a Flask backend server and React.js frontend</w:t>
            </w:r>
          </w:p>
          <w:p w14:paraId="4C587792" w14:textId="77777777" w:rsidR="00DB320A" w:rsidRDefault="00DB320A" w:rsidP="00DB320A">
            <w:pPr>
              <w:pStyle w:val="ListParagraph"/>
              <w:numPr>
                <w:ilvl w:val="0"/>
                <w:numId w:val="21"/>
              </w:numPr>
              <w:spacing w:after="0"/>
              <w:ind w:left="415" w:hanging="183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4B79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Used a pretrained 3D CNN and REST APIs to translate ASL video gestures input by the users to English words</w:t>
            </w:r>
          </w:p>
          <w:p w14:paraId="45E88C5E" w14:textId="78F002EA" w:rsidR="009D7793" w:rsidRPr="00653C3B" w:rsidRDefault="00DB320A" w:rsidP="00FB38CA">
            <w:pPr>
              <w:pStyle w:val="ListParagraph"/>
              <w:numPr>
                <w:ilvl w:val="0"/>
                <w:numId w:val="19"/>
              </w:numPr>
              <w:spacing w:after="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Awarded </w:t>
            </w:r>
            <w:r w:rsidRPr="000338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place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at the </w:t>
            </w:r>
            <w:proofErr w:type="spellStart"/>
            <w:r w:rsidRPr="000338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Simplihacks</w:t>
            </w:r>
            <w:proofErr w:type="spellEnd"/>
            <w:r w:rsidRPr="000338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Hackathon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(200+ participants) and </w:t>
            </w:r>
            <w:r w:rsidRPr="000338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High Tech Hacks Hackathon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(100+ participants)</w:t>
            </w:r>
          </w:p>
        </w:tc>
      </w:tr>
    </w:tbl>
    <w:p w14:paraId="03E5E8BD" w14:textId="77777777" w:rsidR="009D7793" w:rsidRPr="00653C3B" w:rsidRDefault="009D7793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CERTIFICATIONS &amp; AWARDS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520FF2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261E3C9B" w14:textId="58E8B0F6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Certifications</w:t>
            </w:r>
            <w:r w:rsidR="00CB73A0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/Courses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Introduction to IoT (</w:t>
            </w:r>
            <w:r w:rsidR="00EC1C8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Cisco)</w:t>
            </w:r>
            <w:r w:rsidR="003F003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Introduction to Cybersecurity (Cisco),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Practical Introduction to Quantum-Safe Cryptography (IBM), Basics of Quantum Information (IBM)</w:t>
            </w:r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CodePath</w:t>
            </w:r>
            <w:proofErr w:type="spellEnd"/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Advanced Technical Interview Prep</w:t>
            </w:r>
          </w:p>
          <w:p w14:paraId="7107C4A5" w14:textId="2F93ED6E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Honors/Awards:</w:t>
            </w:r>
            <w:r w:rsidR="00892EBF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Place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SimpliHacks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Hackathon (international), 1st Place High Tech Hacks Hackathon (international), 1st place Kiss Institute of Practical Robotics (KIPR)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Botball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Competition (national), Valedictorian of Secaucus High School</w:t>
            </w:r>
          </w:p>
        </w:tc>
      </w:tr>
    </w:tbl>
    <w:p w14:paraId="7062B4D0" w14:textId="77777777" w:rsidR="00260D3F" w:rsidRPr="00653C3B" w:rsidRDefault="00260D3F" w:rsidP="00F240D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53C3B" w:rsidSect="00FB38CA">
      <w:footerReference w:type="default" r:id="rId17"/>
      <w:pgSz w:w="12240" w:h="15840"/>
      <w:pgMar w:top="360" w:right="1710" w:bottom="1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1D183" w14:textId="77777777" w:rsidR="00455876" w:rsidRDefault="00455876">
      <w:pPr>
        <w:spacing w:after="0"/>
      </w:pPr>
      <w:r>
        <w:separator/>
      </w:r>
    </w:p>
    <w:p w14:paraId="6C3F4210" w14:textId="77777777" w:rsidR="00455876" w:rsidRDefault="00455876"/>
  </w:endnote>
  <w:endnote w:type="continuationSeparator" w:id="0">
    <w:p w14:paraId="26F4F960" w14:textId="77777777" w:rsidR="00455876" w:rsidRDefault="00455876">
      <w:pPr>
        <w:spacing w:after="0"/>
      </w:pPr>
      <w:r>
        <w:continuationSeparator/>
      </w:r>
    </w:p>
    <w:p w14:paraId="1F0F8DAD" w14:textId="77777777" w:rsidR="00455876" w:rsidRDefault="00455876"/>
  </w:endnote>
  <w:endnote w:type="continuationNotice" w:id="1">
    <w:p w14:paraId="47973B26" w14:textId="77777777" w:rsidR="00455876" w:rsidRDefault="0045587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75F55" w14:textId="77777777" w:rsidR="00455876" w:rsidRDefault="00455876">
      <w:pPr>
        <w:spacing w:after="0"/>
      </w:pPr>
      <w:r>
        <w:separator/>
      </w:r>
    </w:p>
    <w:p w14:paraId="21A13119" w14:textId="77777777" w:rsidR="00455876" w:rsidRDefault="00455876"/>
  </w:footnote>
  <w:footnote w:type="continuationSeparator" w:id="0">
    <w:p w14:paraId="5B67A43A" w14:textId="77777777" w:rsidR="00455876" w:rsidRDefault="00455876">
      <w:pPr>
        <w:spacing w:after="0"/>
      </w:pPr>
      <w:r>
        <w:continuationSeparator/>
      </w:r>
    </w:p>
    <w:p w14:paraId="32143B75" w14:textId="77777777" w:rsidR="00455876" w:rsidRDefault="00455876"/>
  </w:footnote>
  <w:footnote w:type="continuationNotice" w:id="1">
    <w:p w14:paraId="3E156F29" w14:textId="77777777" w:rsidR="00455876" w:rsidRDefault="0045587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A304B71"/>
    <w:multiLevelType w:val="hybridMultilevel"/>
    <w:tmpl w:val="FD0A1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5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6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3"/>
  </w:num>
  <w:num w:numId="16" w16cid:durableId="94643572">
    <w:abstractNumId w:val="14"/>
  </w:num>
  <w:num w:numId="17" w16cid:durableId="231041549">
    <w:abstractNumId w:val="15"/>
  </w:num>
  <w:num w:numId="18" w16cid:durableId="1463115734">
    <w:abstractNumId w:val="17"/>
  </w:num>
  <w:num w:numId="19" w16cid:durableId="208496262">
    <w:abstractNumId w:val="11"/>
  </w:num>
  <w:num w:numId="20" w16cid:durableId="1024406313">
    <w:abstractNumId w:val="10"/>
  </w:num>
  <w:num w:numId="21" w16cid:durableId="17398589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1AA5"/>
    <w:rsid w:val="00002333"/>
    <w:rsid w:val="00010580"/>
    <w:rsid w:val="00023765"/>
    <w:rsid w:val="00025429"/>
    <w:rsid w:val="00032130"/>
    <w:rsid w:val="00033B72"/>
    <w:rsid w:val="00034AAC"/>
    <w:rsid w:val="0004140B"/>
    <w:rsid w:val="00042F60"/>
    <w:rsid w:val="00044CC6"/>
    <w:rsid w:val="00045CE6"/>
    <w:rsid w:val="00052666"/>
    <w:rsid w:val="00055CEA"/>
    <w:rsid w:val="0005756A"/>
    <w:rsid w:val="000655BC"/>
    <w:rsid w:val="00071587"/>
    <w:rsid w:val="000779DD"/>
    <w:rsid w:val="00084AFC"/>
    <w:rsid w:val="000907D9"/>
    <w:rsid w:val="00090B6B"/>
    <w:rsid w:val="00091769"/>
    <w:rsid w:val="000B32F2"/>
    <w:rsid w:val="000B780F"/>
    <w:rsid w:val="000C0B1C"/>
    <w:rsid w:val="000C0CA7"/>
    <w:rsid w:val="000D13CE"/>
    <w:rsid w:val="000D53D4"/>
    <w:rsid w:val="000E0E55"/>
    <w:rsid w:val="000E1DC1"/>
    <w:rsid w:val="000E55D5"/>
    <w:rsid w:val="000E6D64"/>
    <w:rsid w:val="000F0ED5"/>
    <w:rsid w:val="000F2762"/>
    <w:rsid w:val="000F4399"/>
    <w:rsid w:val="000F57EE"/>
    <w:rsid w:val="000F61F7"/>
    <w:rsid w:val="000F6D54"/>
    <w:rsid w:val="000F7404"/>
    <w:rsid w:val="00101C88"/>
    <w:rsid w:val="00103E5E"/>
    <w:rsid w:val="00104020"/>
    <w:rsid w:val="00105589"/>
    <w:rsid w:val="00107400"/>
    <w:rsid w:val="00111C28"/>
    <w:rsid w:val="00122471"/>
    <w:rsid w:val="00124823"/>
    <w:rsid w:val="00124CE7"/>
    <w:rsid w:val="00125934"/>
    <w:rsid w:val="00126049"/>
    <w:rsid w:val="00126634"/>
    <w:rsid w:val="0013231D"/>
    <w:rsid w:val="00134B3B"/>
    <w:rsid w:val="0014251C"/>
    <w:rsid w:val="0014523F"/>
    <w:rsid w:val="00146838"/>
    <w:rsid w:val="00147A82"/>
    <w:rsid w:val="0015001D"/>
    <w:rsid w:val="00153036"/>
    <w:rsid w:val="0017435F"/>
    <w:rsid w:val="0018640E"/>
    <w:rsid w:val="00186FFD"/>
    <w:rsid w:val="00190A31"/>
    <w:rsid w:val="00193EDF"/>
    <w:rsid w:val="0019437B"/>
    <w:rsid w:val="00195F7D"/>
    <w:rsid w:val="00196DD9"/>
    <w:rsid w:val="001A1E82"/>
    <w:rsid w:val="001A2305"/>
    <w:rsid w:val="001B039C"/>
    <w:rsid w:val="001B56CE"/>
    <w:rsid w:val="001B5763"/>
    <w:rsid w:val="001C0658"/>
    <w:rsid w:val="001D7AD2"/>
    <w:rsid w:val="001E33BE"/>
    <w:rsid w:val="001E68A8"/>
    <w:rsid w:val="001F16DD"/>
    <w:rsid w:val="001F4527"/>
    <w:rsid w:val="00203606"/>
    <w:rsid w:val="00215612"/>
    <w:rsid w:val="0023090F"/>
    <w:rsid w:val="00235F34"/>
    <w:rsid w:val="002424F7"/>
    <w:rsid w:val="002472D6"/>
    <w:rsid w:val="00254924"/>
    <w:rsid w:val="002553DE"/>
    <w:rsid w:val="00255E7F"/>
    <w:rsid w:val="002563E8"/>
    <w:rsid w:val="00260D3F"/>
    <w:rsid w:val="00262AD3"/>
    <w:rsid w:val="00266281"/>
    <w:rsid w:val="0027025A"/>
    <w:rsid w:val="00270437"/>
    <w:rsid w:val="002729E7"/>
    <w:rsid w:val="002761B5"/>
    <w:rsid w:val="0028048F"/>
    <w:rsid w:val="00280E01"/>
    <w:rsid w:val="00286365"/>
    <w:rsid w:val="002925AE"/>
    <w:rsid w:val="00292EA5"/>
    <w:rsid w:val="002A3083"/>
    <w:rsid w:val="002A323F"/>
    <w:rsid w:val="002A537C"/>
    <w:rsid w:val="002A613D"/>
    <w:rsid w:val="002C08F3"/>
    <w:rsid w:val="002C59B7"/>
    <w:rsid w:val="002C64E2"/>
    <w:rsid w:val="002E1AF1"/>
    <w:rsid w:val="002E4050"/>
    <w:rsid w:val="002E40B1"/>
    <w:rsid w:val="002E5905"/>
    <w:rsid w:val="002F097D"/>
    <w:rsid w:val="00312B7B"/>
    <w:rsid w:val="00326D72"/>
    <w:rsid w:val="003325A6"/>
    <w:rsid w:val="00337BC1"/>
    <w:rsid w:val="00340310"/>
    <w:rsid w:val="0034273B"/>
    <w:rsid w:val="00345CCE"/>
    <w:rsid w:val="00352CD1"/>
    <w:rsid w:val="00357DA4"/>
    <w:rsid w:val="00364252"/>
    <w:rsid w:val="0036657A"/>
    <w:rsid w:val="0037679C"/>
    <w:rsid w:val="003775D1"/>
    <w:rsid w:val="00377CD5"/>
    <w:rsid w:val="00381534"/>
    <w:rsid w:val="0038473C"/>
    <w:rsid w:val="00384EC8"/>
    <w:rsid w:val="003961ED"/>
    <w:rsid w:val="003A0196"/>
    <w:rsid w:val="003A255B"/>
    <w:rsid w:val="003A53DC"/>
    <w:rsid w:val="003A747A"/>
    <w:rsid w:val="003C5C72"/>
    <w:rsid w:val="003D07BD"/>
    <w:rsid w:val="003D1C3F"/>
    <w:rsid w:val="003D396D"/>
    <w:rsid w:val="003D4931"/>
    <w:rsid w:val="003D4B09"/>
    <w:rsid w:val="003D5E18"/>
    <w:rsid w:val="003E2A0F"/>
    <w:rsid w:val="003F003E"/>
    <w:rsid w:val="003F0C75"/>
    <w:rsid w:val="003F37B0"/>
    <w:rsid w:val="003F417A"/>
    <w:rsid w:val="003F7086"/>
    <w:rsid w:val="004010B0"/>
    <w:rsid w:val="004011BF"/>
    <w:rsid w:val="0040201A"/>
    <w:rsid w:val="00406D69"/>
    <w:rsid w:val="0042557D"/>
    <w:rsid w:val="00427003"/>
    <w:rsid w:val="004336F0"/>
    <w:rsid w:val="0043444F"/>
    <w:rsid w:val="00435EAA"/>
    <w:rsid w:val="00443192"/>
    <w:rsid w:val="0044385B"/>
    <w:rsid w:val="00445199"/>
    <w:rsid w:val="004513FB"/>
    <w:rsid w:val="00455876"/>
    <w:rsid w:val="00462713"/>
    <w:rsid w:val="004635D6"/>
    <w:rsid w:val="004639C7"/>
    <w:rsid w:val="0046467B"/>
    <w:rsid w:val="00467277"/>
    <w:rsid w:val="00475151"/>
    <w:rsid w:val="00475421"/>
    <w:rsid w:val="004759AA"/>
    <w:rsid w:val="00475FD1"/>
    <w:rsid w:val="004805B0"/>
    <w:rsid w:val="00481A8B"/>
    <w:rsid w:val="004827F9"/>
    <w:rsid w:val="00484DEA"/>
    <w:rsid w:val="00486D8A"/>
    <w:rsid w:val="00491768"/>
    <w:rsid w:val="004955C3"/>
    <w:rsid w:val="00497E92"/>
    <w:rsid w:val="004B1769"/>
    <w:rsid w:val="004B63D1"/>
    <w:rsid w:val="004C08A2"/>
    <w:rsid w:val="004C2DAE"/>
    <w:rsid w:val="004C45FE"/>
    <w:rsid w:val="004D6272"/>
    <w:rsid w:val="004F08E9"/>
    <w:rsid w:val="004F0FFE"/>
    <w:rsid w:val="004F53CC"/>
    <w:rsid w:val="004F5977"/>
    <w:rsid w:val="005050D0"/>
    <w:rsid w:val="00510CC2"/>
    <w:rsid w:val="00513152"/>
    <w:rsid w:val="005131A4"/>
    <w:rsid w:val="00513F6B"/>
    <w:rsid w:val="00514ED3"/>
    <w:rsid w:val="00520848"/>
    <w:rsid w:val="00520E90"/>
    <w:rsid w:val="00521654"/>
    <w:rsid w:val="005243DF"/>
    <w:rsid w:val="0052690B"/>
    <w:rsid w:val="00526C73"/>
    <w:rsid w:val="00532CF5"/>
    <w:rsid w:val="0054585D"/>
    <w:rsid w:val="00546EBB"/>
    <w:rsid w:val="00561FBC"/>
    <w:rsid w:val="0056553C"/>
    <w:rsid w:val="00566C6F"/>
    <w:rsid w:val="00566E7F"/>
    <w:rsid w:val="005708BC"/>
    <w:rsid w:val="00570EB9"/>
    <w:rsid w:val="005726AE"/>
    <w:rsid w:val="00574AED"/>
    <w:rsid w:val="0057724B"/>
    <w:rsid w:val="0058393F"/>
    <w:rsid w:val="00583B76"/>
    <w:rsid w:val="00584BD5"/>
    <w:rsid w:val="00585D87"/>
    <w:rsid w:val="00587302"/>
    <w:rsid w:val="00595779"/>
    <w:rsid w:val="00597987"/>
    <w:rsid w:val="005A131B"/>
    <w:rsid w:val="005A72EB"/>
    <w:rsid w:val="005B0076"/>
    <w:rsid w:val="005B187A"/>
    <w:rsid w:val="005B585F"/>
    <w:rsid w:val="005B6E80"/>
    <w:rsid w:val="005C18D6"/>
    <w:rsid w:val="005C6243"/>
    <w:rsid w:val="005C6F43"/>
    <w:rsid w:val="005C7156"/>
    <w:rsid w:val="005C7A62"/>
    <w:rsid w:val="005D2A00"/>
    <w:rsid w:val="005D7F47"/>
    <w:rsid w:val="005E1CFF"/>
    <w:rsid w:val="005E3E3F"/>
    <w:rsid w:val="005E6691"/>
    <w:rsid w:val="005F0703"/>
    <w:rsid w:val="005F3E2C"/>
    <w:rsid w:val="00610522"/>
    <w:rsid w:val="00612C94"/>
    <w:rsid w:val="00614230"/>
    <w:rsid w:val="006235B2"/>
    <w:rsid w:val="00625232"/>
    <w:rsid w:val="006267DC"/>
    <w:rsid w:val="0063045D"/>
    <w:rsid w:val="0063601C"/>
    <w:rsid w:val="006363F5"/>
    <w:rsid w:val="0064230F"/>
    <w:rsid w:val="006442B5"/>
    <w:rsid w:val="0064736A"/>
    <w:rsid w:val="00650306"/>
    <w:rsid w:val="00653C3B"/>
    <w:rsid w:val="0066115F"/>
    <w:rsid w:val="006632D7"/>
    <w:rsid w:val="006710CA"/>
    <w:rsid w:val="006854CF"/>
    <w:rsid w:val="006858F3"/>
    <w:rsid w:val="00686370"/>
    <w:rsid w:val="00691C2B"/>
    <w:rsid w:val="00693B17"/>
    <w:rsid w:val="00696E0F"/>
    <w:rsid w:val="00697DF0"/>
    <w:rsid w:val="006A0645"/>
    <w:rsid w:val="006A27EF"/>
    <w:rsid w:val="006A34C0"/>
    <w:rsid w:val="006A5FA8"/>
    <w:rsid w:val="006A6806"/>
    <w:rsid w:val="006A7014"/>
    <w:rsid w:val="006B4CB2"/>
    <w:rsid w:val="006B5A17"/>
    <w:rsid w:val="006B6CB4"/>
    <w:rsid w:val="006C0B74"/>
    <w:rsid w:val="006C283A"/>
    <w:rsid w:val="006C5DED"/>
    <w:rsid w:val="006D2FE6"/>
    <w:rsid w:val="006E118C"/>
    <w:rsid w:val="006E2646"/>
    <w:rsid w:val="006F0F6E"/>
    <w:rsid w:val="006F11C3"/>
    <w:rsid w:val="006F1474"/>
    <w:rsid w:val="00705DBA"/>
    <w:rsid w:val="0071288E"/>
    <w:rsid w:val="00712C3C"/>
    <w:rsid w:val="00712D21"/>
    <w:rsid w:val="00715295"/>
    <w:rsid w:val="00715EA0"/>
    <w:rsid w:val="00716B94"/>
    <w:rsid w:val="00717B5A"/>
    <w:rsid w:val="007207C9"/>
    <w:rsid w:val="0073020D"/>
    <w:rsid w:val="00733EE4"/>
    <w:rsid w:val="00736B35"/>
    <w:rsid w:val="007417E6"/>
    <w:rsid w:val="00742122"/>
    <w:rsid w:val="007424C6"/>
    <w:rsid w:val="00743CF4"/>
    <w:rsid w:val="00745F15"/>
    <w:rsid w:val="00751D2D"/>
    <w:rsid w:val="00751EB2"/>
    <w:rsid w:val="00753E1C"/>
    <w:rsid w:val="00755C90"/>
    <w:rsid w:val="00762CE4"/>
    <w:rsid w:val="007726F0"/>
    <w:rsid w:val="007732ED"/>
    <w:rsid w:val="00775430"/>
    <w:rsid w:val="007759AF"/>
    <w:rsid w:val="00782533"/>
    <w:rsid w:val="007902E8"/>
    <w:rsid w:val="00791925"/>
    <w:rsid w:val="0079748D"/>
    <w:rsid w:val="00797C46"/>
    <w:rsid w:val="007A0638"/>
    <w:rsid w:val="007A29F4"/>
    <w:rsid w:val="007A6530"/>
    <w:rsid w:val="007B6EE8"/>
    <w:rsid w:val="007C105D"/>
    <w:rsid w:val="007C4C18"/>
    <w:rsid w:val="007C592F"/>
    <w:rsid w:val="007C5F4B"/>
    <w:rsid w:val="007D20D0"/>
    <w:rsid w:val="007D22CE"/>
    <w:rsid w:val="007D7DA5"/>
    <w:rsid w:val="007E2A5A"/>
    <w:rsid w:val="007E7E60"/>
    <w:rsid w:val="007F3015"/>
    <w:rsid w:val="007F3C6A"/>
    <w:rsid w:val="007F5955"/>
    <w:rsid w:val="007F6527"/>
    <w:rsid w:val="007F7700"/>
    <w:rsid w:val="007F7E5C"/>
    <w:rsid w:val="00801491"/>
    <w:rsid w:val="008042EB"/>
    <w:rsid w:val="008053CC"/>
    <w:rsid w:val="00812C2B"/>
    <w:rsid w:val="0081645F"/>
    <w:rsid w:val="008239D9"/>
    <w:rsid w:val="00831CEC"/>
    <w:rsid w:val="008327F0"/>
    <w:rsid w:val="00832B31"/>
    <w:rsid w:val="00833694"/>
    <w:rsid w:val="00840A7C"/>
    <w:rsid w:val="00841283"/>
    <w:rsid w:val="0084209A"/>
    <w:rsid w:val="00843164"/>
    <w:rsid w:val="00844D3D"/>
    <w:rsid w:val="00854E7D"/>
    <w:rsid w:val="008551F7"/>
    <w:rsid w:val="008564DF"/>
    <w:rsid w:val="00861AF1"/>
    <w:rsid w:val="008626A1"/>
    <w:rsid w:val="00862F75"/>
    <w:rsid w:val="00864060"/>
    <w:rsid w:val="008670C5"/>
    <w:rsid w:val="00872BF7"/>
    <w:rsid w:val="0087704F"/>
    <w:rsid w:val="00877370"/>
    <w:rsid w:val="00882FC2"/>
    <w:rsid w:val="008831E3"/>
    <w:rsid w:val="00884505"/>
    <w:rsid w:val="0089081A"/>
    <w:rsid w:val="00891C0C"/>
    <w:rsid w:val="00891E82"/>
    <w:rsid w:val="00892EBF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11FA"/>
    <w:rsid w:val="008E4AA0"/>
    <w:rsid w:val="008E5764"/>
    <w:rsid w:val="008F49EF"/>
    <w:rsid w:val="008F6D03"/>
    <w:rsid w:val="00912B39"/>
    <w:rsid w:val="0091731F"/>
    <w:rsid w:val="00917816"/>
    <w:rsid w:val="0092008E"/>
    <w:rsid w:val="00920130"/>
    <w:rsid w:val="0092112C"/>
    <w:rsid w:val="00922D45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76D4C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45F0"/>
    <w:rsid w:val="009D717E"/>
    <w:rsid w:val="009D71EA"/>
    <w:rsid w:val="009D7793"/>
    <w:rsid w:val="009E32E8"/>
    <w:rsid w:val="009E4787"/>
    <w:rsid w:val="009E7A80"/>
    <w:rsid w:val="009F0147"/>
    <w:rsid w:val="009F1A2F"/>
    <w:rsid w:val="009F1D34"/>
    <w:rsid w:val="009F3D2E"/>
    <w:rsid w:val="009F7B9C"/>
    <w:rsid w:val="00A13072"/>
    <w:rsid w:val="00A13768"/>
    <w:rsid w:val="00A16466"/>
    <w:rsid w:val="00A2749E"/>
    <w:rsid w:val="00A303BB"/>
    <w:rsid w:val="00A33EF8"/>
    <w:rsid w:val="00A44D50"/>
    <w:rsid w:val="00A540CE"/>
    <w:rsid w:val="00A55BEE"/>
    <w:rsid w:val="00A57CFB"/>
    <w:rsid w:val="00A61102"/>
    <w:rsid w:val="00A62AC2"/>
    <w:rsid w:val="00A62DCA"/>
    <w:rsid w:val="00A63868"/>
    <w:rsid w:val="00A65A8E"/>
    <w:rsid w:val="00A734A8"/>
    <w:rsid w:val="00A768EC"/>
    <w:rsid w:val="00A76AA4"/>
    <w:rsid w:val="00A77436"/>
    <w:rsid w:val="00A77C49"/>
    <w:rsid w:val="00A81DBB"/>
    <w:rsid w:val="00A82DCC"/>
    <w:rsid w:val="00A97049"/>
    <w:rsid w:val="00AA579E"/>
    <w:rsid w:val="00AA6D1D"/>
    <w:rsid w:val="00AB3808"/>
    <w:rsid w:val="00AC1E8B"/>
    <w:rsid w:val="00AC2698"/>
    <w:rsid w:val="00AC4458"/>
    <w:rsid w:val="00AC47D9"/>
    <w:rsid w:val="00AD0578"/>
    <w:rsid w:val="00AD30D5"/>
    <w:rsid w:val="00AD3D70"/>
    <w:rsid w:val="00AE2ED0"/>
    <w:rsid w:val="00AE58BE"/>
    <w:rsid w:val="00AF6C37"/>
    <w:rsid w:val="00AF6D86"/>
    <w:rsid w:val="00B034DA"/>
    <w:rsid w:val="00B23FAA"/>
    <w:rsid w:val="00B26277"/>
    <w:rsid w:val="00B27C82"/>
    <w:rsid w:val="00B3295F"/>
    <w:rsid w:val="00B35181"/>
    <w:rsid w:val="00B3738E"/>
    <w:rsid w:val="00B37AA1"/>
    <w:rsid w:val="00B40934"/>
    <w:rsid w:val="00B42F9E"/>
    <w:rsid w:val="00B46523"/>
    <w:rsid w:val="00B472A0"/>
    <w:rsid w:val="00B552C1"/>
    <w:rsid w:val="00B56BA1"/>
    <w:rsid w:val="00B64063"/>
    <w:rsid w:val="00B64F90"/>
    <w:rsid w:val="00B66AE0"/>
    <w:rsid w:val="00B71A79"/>
    <w:rsid w:val="00B744E1"/>
    <w:rsid w:val="00B84E2A"/>
    <w:rsid w:val="00B86B21"/>
    <w:rsid w:val="00B87EBB"/>
    <w:rsid w:val="00B93E60"/>
    <w:rsid w:val="00B9773F"/>
    <w:rsid w:val="00BA02A0"/>
    <w:rsid w:val="00BA0A64"/>
    <w:rsid w:val="00BA365A"/>
    <w:rsid w:val="00BA4357"/>
    <w:rsid w:val="00BC1E0A"/>
    <w:rsid w:val="00BC1FF8"/>
    <w:rsid w:val="00BC28FC"/>
    <w:rsid w:val="00BC3D13"/>
    <w:rsid w:val="00BC3DEE"/>
    <w:rsid w:val="00BE6184"/>
    <w:rsid w:val="00BE643A"/>
    <w:rsid w:val="00BE723C"/>
    <w:rsid w:val="00BF401F"/>
    <w:rsid w:val="00C00D23"/>
    <w:rsid w:val="00C01DAD"/>
    <w:rsid w:val="00C02E26"/>
    <w:rsid w:val="00C037D9"/>
    <w:rsid w:val="00C04CDE"/>
    <w:rsid w:val="00C05CF7"/>
    <w:rsid w:val="00C067C5"/>
    <w:rsid w:val="00C07FA7"/>
    <w:rsid w:val="00C144CC"/>
    <w:rsid w:val="00C2476A"/>
    <w:rsid w:val="00C24BBF"/>
    <w:rsid w:val="00C270FA"/>
    <w:rsid w:val="00C27380"/>
    <w:rsid w:val="00C33255"/>
    <w:rsid w:val="00C34F04"/>
    <w:rsid w:val="00C37C2B"/>
    <w:rsid w:val="00C40379"/>
    <w:rsid w:val="00C40E7F"/>
    <w:rsid w:val="00C50148"/>
    <w:rsid w:val="00C5450D"/>
    <w:rsid w:val="00C55E5B"/>
    <w:rsid w:val="00C61429"/>
    <w:rsid w:val="00C62020"/>
    <w:rsid w:val="00C63901"/>
    <w:rsid w:val="00C72EF9"/>
    <w:rsid w:val="00C73BE2"/>
    <w:rsid w:val="00C8377A"/>
    <w:rsid w:val="00C83DD6"/>
    <w:rsid w:val="00C927D0"/>
    <w:rsid w:val="00C942C4"/>
    <w:rsid w:val="00C94878"/>
    <w:rsid w:val="00C95D0E"/>
    <w:rsid w:val="00C95DA6"/>
    <w:rsid w:val="00C978C6"/>
    <w:rsid w:val="00CA27C9"/>
    <w:rsid w:val="00CB73A0"/>
    <w:rsid w:val="00CB77D5"/>
    <w:rsid w:val="00CC05D9"/>
    <w:rsid w:val="00CC7C7B"/>
    <w:rsid w:val="00CD349E"/>
    <w:rsid w:val="00CD47F7"/>
    <w:rsid w:val="00CD7582"/>
    <w:rsid w:val="00CE425E"/>
    <w:rsid w:val="00CE564F"/>
    <w:rsid w:val="00CE5DB9"/>
    <w:rsid w:val="00CF1156"/>
    <w:rsid w:val="00CF29F0"/>
    <w:rsid w:val="00D0020C"/>
    <w:rsid w:val="00D02A91"/>
    <w:rsid w:val="00D047D9"/>
    <w:rsid w:val="00D0555C"/>
    <w:rsid w:val="00D06E8C"/>
    <w:rsid w:val="00D1102F"/>
    <w:rsid w:val="00D11E7E"/>
    <w:rsid w:val="00D127D2"/>
    <w:rsid w:val="00D27F38"/>
    <w:rsid w:val="00D30E2C"/>
    <w:rsid w:val="00D32F5A"/>
    <w:rsid w:val="00D33707"/>
    <w:rsid w:val="00D343F0"/>
    <w:rsid w:val="00D34CAA"/>
    <w:rsid w:val="00D35378"/>
    <w:rsid w:val="00D35BBE"/>
    <w:rsid w:val="00D37743"/>
    <w:rsid w:val="00D55078"/>
    <w:rsid w:val="00D568D3"/>
    <w:rsid w:val="00D61867"/>
    <w:rsid w:val="00D65641"/>
    <w:rsid w:val="00D717B0"/>
    <w:rsid w:val="00D752B5"/>
    <w:rsid w:val="00D76DC7"/>
    <w:rsid w:val="00D814EF"/>
    <w:rsid w:val="00D81F4E"/>
    <w:rsid w:val="00D85733"/>
    <w:rsid w:val="00D86C6A"/>
    <w:rsid w:val="00D8764C"/>
    <w:rsid w:val="00D87BE3"/>
    <w:rsid w:val="00D92720"/>
    <w:rsid w:val="00D95618"/>
    <w:rsid w:val="00D9645E"/>
    <w:rsid w:val="00D978E9"/>
    <w:rsid w:val="00DA465B"/>
    <w:rsid w:val="00DA6C40"/>
    <w:rsid w:val="00DB028B"/>
    <w:rsid w:val="00DB320A"/>
    <w:rsid w:val="00DB425B"/>
    <w:rsid w:val="00DB5748"/>
    <w:rsid w:val="00DB66A6"/>
    <w:rsid w:val="00DC0046"/>
    <w:rsid w:val="00DC2083"/>
    <w:rsid w:val="00DC2584"/>
    <w:rsid w:val="00DD1D35"/>
    <w:rsid w:val="00DD43B7"/>
    <w:rsid w:val="00DE0C8D"/>
    <w:rsid w:val="00DE27DF"/>
    <w:rsid w:val="00DE390D"/>
    <w:rsid w:val="00DF1288"/>
    <w:rsid w:val="00DF30E9"/>
    <w:rsid w:val="00DF46FC"/>
    <w:rsid w:val="00DF5727"/>
    <w:rsid w:val="00DF721D"/>
    <w:rsid w:val="00DF75BC"/>
    <w:rsid w:val="00E006C5"/>
    <w:rsid w:val="00E04B32"/>
    <w:rsid w:val="00E05365"/>
    <w:rsid w:val="00E07672"/>
    <w:rsid w:val="00E13020"/>
    <w:rsid w:val="00E152CB"/>
    <w:rsid w:val="00E20E4E"/>
    <w:rsid w:val="00E2401C"/>
    <w:rsid w:val="00E24997"/>
    <w:rsid w:val="00E2595E"/>
    <w:rsid w:val="00E25DF2"/>
    <w:rsid w:val="00E30A28"/>
    <w:rsid w:val="00E323DB"/>
    <w:rsid w:val="00E33FC4"/>
    <w:rsid w:val="00E3656E"/>
    <w:rsid w:val="00E41D9A"/>
    <w:rsid w:val="00E42142"/>
    <w:rsid w:val="00E42361"/>
    <w:rsid w:val="00E47D0C"/>
    <w:rsid w:val="00E50D5B"/>
    <w:rsid w:val="00E52E92"/>
    <w:rsid w:val="00E53708"/>
    <w:rsid w:val="00E53B6D"/>
    <w:rsid w:val="00E63F37"/>
    <w:rsid w:val="00E72EE3"/>
    <w:rsid w:val="00E76367"/>
    <w:rsid w:val="00E8030F"/>
    <w:rsid w:val="00E80BD5"/>
    <w:rsid w:val="00E852A4"/>
    <w:rsid w:val="00E862F4"/>
    <w:rsid w:val="00E865E1"/>
    <w:rsid w:val="00E90C36"/>
    <w:rsid w:val="00E915D1"/>
    <w:rsid w:val="00E93015"/>
    <w:rsid w:val="00E97827"/>
    <w:rsid w:val="00EA5BA5"/>
    <w:rsid w:val="00EB05A0"/>
    <w:rsid w:val="00EB0D26"/>
    <w:rsid w:val="00EB30CE"/>
    <w:rsid w:val="00EB3E5F"/>
    <w:rsid w:val="00EB607D"/>
    <w:rsid w:val="00EC0828"/>
    <w:rsid w:val="00EC1C86"/>
    <w:rsid w:val="00EC574D"/>
    <w:rsid w:val="00ED1F97"/>
    <w:rsid w:val="00ED56F4"/>
    <w:rsid w:val="00EF0744"/>
    <w:rsid w:val="00EF3E16"/>
    <w:rsid w:val="00EF407B"/>
    <w:rsid w:val="00EF7D16"/>
    <w:rsid w:val="00F0034F"/>
    <w:rsid w:val="00F04D0B"/>
    <w:rsid w:val="00F053DC"/>
    <w:rsid w:val="00F0709B"/>
    <w:rsid w:val="00F077C1"/>
    <w:rsid w:val="00F20FA0"/>
    <w:rsid w:val="00F240D9"/>
    <w:rsid w:val="00F25533"/>
    <w:rsid w:val="00F33D7A"/>
    <w:rsid w:val="00F401C8"/>
    <w:rsid w:val="00F41420"/>
    <w:rsid w:val="00F45A33"/>
    <w:rsid w:val="00F5218C"/>
    <w:rsid w:val="00F531A2"/>
    <w:rsid w:val="00F6077F"/>
    <w:rsid w:val="00F62AAC"/>
    <w:rsid w:val="00F63B5F"/>
    <w:rsid w:val="00F816BD"/>
    <w:rsid w:val="00F85482"/>
    <w:rsid w:val="00F8704A"/>
    <w:rsid w:val="00F877FD"/>
    <w:rsid w:val="00F90E9E"/>
    <w:rsid w:val="00F93972"/>
    <w:rsid w:val="00F93F48"/>
    <w:rsid w:val="00F95469"/>
    <w:rsid w:val="00F97CB5"/>
    <w:rsid w:val="00FA14CF"/>
    <w:rsid w:val="00FA18AC"/>
    <w:rsid w:val="00FA6C7C"/>
    <w:rsid w:val="00FB12B0"/>
    <w:rsid w:val="00FB38CA"/>
    <w:rsid w:val="00FB4767"/>
    <w:rsid w:val="00FB5E28"/>
    <w:rsid w:val="00FC15D5"/>
    <w:rsid w:val="00FC618C"/>
    <w:rsid w:val="00FD11F0"/>
    <w:rsid w:val="00FD1810"/>
    <w:rsid w:val="00FE00C6"/>
    <w:rsid w:val="00FE4019"/>
    <w:rsid w:val="00FE75B8"/>
    <w:rsid w:val="00FE7B67"/>
    <w:rsid w:val="00FE7B9E"/>
    <w:rsid w:val="00FF00D7"/>
    <w:rsid w:val="00FF0982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F11D624E-2F6A-4B33-A446-A99F902F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krushaybhavsar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rushaybhavsar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krushaybhavsar/signslat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rushaybhavsa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utorconnect.sboe.org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krushaybhavs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8FCBF1-FECC-4EE5-AF7A-041CAFEC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9322</TotalTime>
  <Pages>2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Krushay Bhavsar</dc:creator>
  <cp:keywords/>
  <dc:description/>
  <cp:lastModifiedBy>Krushay Bhavsar</cp:lastModifiedBy>
  <cp:revision>59</cp:revision>
  <cp:lastPrinted>2024-03-20T22:09:00Z</cp:lastPrinted>
  <dcterms:created xsi:type="dcterms:W3CDTF">2023-09-06T20:19:00Z</dcterms:created>
  <dcterms:modified xsi:type="dcterms:W3CDTF">2024-11-01T05:51:00Z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