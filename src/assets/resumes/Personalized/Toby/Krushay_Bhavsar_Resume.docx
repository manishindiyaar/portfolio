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7AAD14FF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4EF6DD31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Concentration in Information Internetworks &amp; </w:t>
            </w:r>
            <w:r w:rsidR="001A034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Intelligence   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20E18A1B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67E6F614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6C8D119F" w14:textId="77777777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295B97EC" w14:textId="77777777" w:rsidR="00235B37" w:rsidRPr="007D4B76" w:rsidRDefault="00235B37" w:rsidP="007C04B2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39E00ADB" w14:textId="77777777" w:rsidR="007D4B76" w:rsidRPr="00EE5D87" w:rsidRDefault="007D4B76" w:rsidP="007D4B7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6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19FA9409" w14:textId="77777777" w:rsidR="007D4B76" w:rsidRDefault="007D4B76" w:rsidP="007D4B7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D4B76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Python, Flask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React.js,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Jun 2021</w:t>
            </w:r>
          </w:p>
          <w:p w14:paraId="595E5950" w14:textId="069DC6A3" w:rsidR="007D4B76" w:rsidRPr="007D4B76" w:rsidRDefault="007D4B76" w:rsidP="002B0844">
            <w:pPr>
              <w:pStyle w:val="ListParagraph"/>
              <w:numPr>
                <w:ilvl w:val="0"/>
                <w:numId w:val="21"/>
              </w:numPr>
              <w:spacing w:after="0"/>
              <w:ind w:left="418" w:hanging="18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="00D866B4"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 w:rsid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 with a custom-trained machine learning model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7D628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translates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English to </w:t>
            </w:r>
            <w:r w:rsid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ASL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using web-scraped videos and a Flask backend</w:t>
            </w:r>
          </w:p>
          <w:p w14:paraId="45E88C5E" w14:textId="67D87E5B" w:rsidR="007D4B76" w:rsidRPr="007D4B76" w:rsidRDefault="007D4B76" w:rsidP="000344EA">
            <w:pPr>
              <w:pStyle w:val="ListParagraph"/>
              <w:numPr>
                <w:ilvl w:val="0"/>
                <w:numId w:val="21"/>
              </w:numPr>
              <w:spacing w:after="0"/>
              <w:ind w:left="418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Led the project to win</w:t>
            </w:r>
            <w:r w:rsidR="00EE3D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E3D7D" w:rsidRPr="00EE3D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1st place overall in</w:t>
            </w:r>
            <w:r w:rsidR="0042212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the international</w:t>
            </w:r>
            <w:r w:rsidR="00EE3D7D" w:rsidRPr="00EE3D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</w:t>
            </w:r>
            <w:proofErr w:type="spellStart"/>
            <w:r w:rsidR="00EE3D7D" w:rsidRPr="00EE3D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implihacks</w:t>
            </w:r>
            <w:proofErr w:type="spellEnd"/>
            <w:r w:rsidR="00EE3D7D" w:rsidRPr="00EE3D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</w:t>
            </w:r>
            <w:r w:rsidR="00EE3D7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1st place in the Diversity and Inclusion Category of the </w:t>
            </w:r>
            <w:r w:rsidR="0042212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international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High Tech Hacks Hackathon, and received the </w:t>
            </w:r>
            <w:r w:rsidR="0042212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national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Wolfram Alpha Award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296BC" w14:textId="77777777" w:rsidR="001B2208" w:rsidRDefault="001B2208">
      <w:pPr>
        <w:spacing w:after="0"/>
      </w:pPr>
      <w:r>
        <w:separator/>
      </w:r>
    </w:p>
    <w:p w14:paraId="257D7347" w14:textId="77777777" w:rsidR="001B2208" w:rsidRDefault="001B2208"/>
  </w:endnote>
  <w:endnote w:type="continuationSeparator" w:id="0">
    <w:p w14:paraId="492911F4" w14:textId="77777777" w:rsidR="001B2208" w:rsidRDefault="001B2208">
      <w:pPr>
        <w:spacing w:after="0"/>
      </w:pPr>
      <w:r>
        <w:continuationSeparator/>
      </w:r>
    </w:p>
    <w:p w14:paraId="47A2AAA9" w14:textId="77777777" w:rsidR="001B2208" w:rsidRDefault="001B2208"/>
  </w:endnote>
  <w:endnote w:type="continuationNotice" w:id="1">
    <w:p w14:paraId="50822F75" w14:textId="77777777" w:rsidR="001B2208" w:rsidRDefault="001B220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75D63" w14:textId="77777777" w:rsidR="001B2208" w:rsidRDefault="001B2208">
      <w:pPr>
        <w:spacing w:after="0"/>
      </w:pPr>
      <w:r>
        <w:separator/>
      </w:r>
    </w:p>
    <w:p w14:paraId="5C666FE3" w14:textId="77777777" w:rsidR="001B2208" w:rsidRDefault="001B2208"/>
  </w:footnote>
  <w:footnote w:type="continuationSeparator" w:id="0">
    <w:p w14:paraId="6E7043A0" w14:textId="77777777" w:rsidR="001B2208" w:rsidRDefault="001B2208">
      <w:pPr>
        <w:spacing w:after="0"/>
      </w:pPr>
      <w:r>
        <w:continuationSeparator/>
      </w:r>
    </w:p>
    <w:p w14:paraId="63DF3F7E" w14:textId="77777777" w:rsidR="001B2208" w:rsidRDefault="001B2208"/>
  </w:footnote>
  <w:footnote w:type="continuationNotice" w:id="1">
    <w:p w14:paraId="6B6ED9B8" w14:textId="77777777" w:rsidR="001B2208" w:rsidRDefault="001B220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6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3"/>
  </w:num>
  <w:num w:numId="16" w16cid:durableId="94643572">
    <w:abstractNumId w:val="14"/>
  </w:num>
  <w:num w:numId="17" w16cid:durableId="231041549">
    <w:abstractNumId w:val="15"/>
  </w:num>
  <w:num w:numId="18" w16cid:durableId="1463115734">
    <w:abstractNumId w:val="17"/>
  </w:num>
  <w:num w:numId="19" w16cid:durableId="208496262">
    <w:abstractNumId w:val="11"/>
  </w:num>
  <w:num w:numId="20" w16cid:durableId="1024406313">
    <w:abstractNumId w:val="10"/>
  </w:num>
  <w:num w:numId="21" w16cid:durableId="1739858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4EA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0341"/>
    <w:rsid w:val="001A08B4"/>
    <w:rsid w:val="001A1E82"/>
    <w:rsid w:val="001A2305"/>
    <w:rsid w:val="001B039C"/>
    <w:rsid w:val="001B2208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B37"/>
    <w:rsid w:val="00235F34"/>
    <w:rsid w:val="002419D5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B0844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2126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04B2"/>
    <w:rsid w:val="007C105D"/>
    <w:rsid w:val="007C4C18"/>
    <w:rsid w:val="007C592F"/>
    <w:rsid w:val="007C5F4B"/>
    <w:rsid w:val="007D20D0"/>
    <w:rsid w:val="007D22CE"/>
    <w:rsid w:val="007D4B76"/>
    <w:rsid w:val="007D628B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AF6DDB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F"/>
    <w:rsid w:val="00D81F4E"/>
    <w:rsid w:val="00D85733"/>
    <w:rsid w:val="00D866B4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E3D7D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utorconnect.sboe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9297</TotalTime>
  <Pages>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63</cp:revision>
  <cp:lastPrinted>2024-03-20T22:09:00Z</cp:lastPrinted>
  <dcterms:created xsi:type="dcterms:W3CDTF">2023-09-06T20:19:00Z</dcterms:created>
  <dcterms:modified xsi:type="dcterms:W3CDTF">2024-09-25T06:14:00Z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